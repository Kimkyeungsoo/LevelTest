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4301" w14:textId="78903099" w:rsidR="00681630" w:rsidRPr="00D22B1F" w:rsidRDefault="00D22B1F" w:rsidP="00681630">
      <w:pPr>
        <w:pStyle w:val="00"/>
        <w:ind w:left="100" w:firstLine="215"/>
        <w:rPr>
          <w:sz w:val="44"/>
          <w:szCs w:val="44"/>
        </w:rPr>
      </w:pPr>
      <w:r w:rsidRPr="00D22B1F">
        <w:rPr>
          <w:rFonts w:hint="eastAsia"/>
          <w:sz w:val="44"/>
          <w:szCs w:val="44"/>
        </w:rPr>
        <w:t>레벨테스트</w:t>
      </w:r>
    </w:p>
    <w:p w14:paraId="502C53E3" w14:textId="77777777" w:rsidR="00681630" w:rsidRDefault="00681630" w:rsidP="00681630">
      <w:pPr>
        <w:pStyle w:val="05"/>
        <w:numPr>
          <w:ilvl w:val="0"/>
          <w:numId w:val="0"/>
        </w:numPr>
        <w:ind w:left="635"/>
      </w:pPr>
    </w:p>
    <w:p w14:paraId="6940BECD" w14:textId="5512F933" w:rsidR="00681630" w:rsidRDefault="00681630" w:rsidP="00681630">
      <w:pPr>
        <w:pStyle w:val="05"/>
      </w:pPr>
      <w:proofErr w:type="spellStart"/>
      <w:proofErr w:type="gramStart"/>
      <w:r>
        <w:rPr>
          <w:rFonts w:hint="eastAsia"/>
        </w:rPr>
        <w:t>과정명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3A376E" w:rsidRPr="003A376E">
        <w:rPr>
          <w:rFonts w:hint="eastAsia"/>
        </w:rPr>
        <w:t>(</w:t>
      </w:r>
      <w:proofErr w:type="spellStart"/>
      <w:r w:rsidR="003A376E" w:rsidRPr="003A376E">
        <w:rPr>
          <w:rFonts w:hint="eastAsia"/>
        </w:rPr>
        <w:t>게임콘텐츠제작</w:t>
      </w:r>
      <w:proofErr w:type="spellEnd"/>
      <w:r w:rsidR="003A376E" w:rsidRPr="003A376E">
        <w:rPr>
          <w:rFonts w:hint="eastAsia"/>
        </w:rPr>
        <w:t xml:space="preserve">) </w:t>
      </w:r>
      <w:proofErr w:type="spellStart"/>
      <w:r w:rsidR="003A376E" w:rsidRPr="003A376E">
        <w:rPr>
          <w:rFonts w:hint="eastAsia"/>
        </w:rPr>
        <w:t>모바일게임개발자양성과정</w:t>
      </w:r>
      <w:proofErr w:type="spellEnd"/>
    </w:p>
    <w:p w14:paraId="6B8360D1" w14:textId="261F1D56" w:rsidR="00681630" w:rsidRDefault="00681630" w:rsidP="00681630">
      <w:pPr>
        <w:pStyle w:val="05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 w:rsidR="003A376E">
        <w:rPr>
          <w:rFonts w:hint="eastAsia"/>
        </w:rPr>
        <w:t>김경수</w:t>
      </w:r>
    </w:p>
    <w:p w14:paraId="5621FC4B" w14:textId="77777777" w:rsidR="005E335A" w:rsidRDefault="005E335A" w:rsidP="00D22B1F">
      <w:pPr>
        <w:pStyle w:val="05"/>
        <w:numPr>
          <w:ilvl w:val="0"/>
          <w:numId w:val="34"/>
        </w:numPr>
      </w:pPr>
      <w:proofErr w:type="gramStart"/>
      <w:r>
        <w:rPr>
          <w:rFonts w:hint="eastAsia"/>
        </w:rPr>
        <w:t xml:space="preserve">제출방법 </w:t>
      </w:r>
      <w:r>
        <w:t>:</w:t>
      </w:r>
      <w:proofErr w:type="gramEnd"/>
      <w:r>
        <w:t xml:space="preserve"> </w:t>
      </w:r>
      <w:r>
        <w:rPr>
          <w:rFonts w:hint="eastAsia"/>
        </w:rPr>
        <w:t>아래 문제를 서술하여 파일로 담임교수님에게 제출할 것.</w:t>
      </w:r>
      <w:r>
        <w:t xml:space="preserve"> </w:t>
      </w:r>
    </w:p>
    <w:p w14:paraId="2FB06A43" w14:textId="150DD70F" w:rsidR="00681630" w:rsidRDefault="005E335A" w:rsidP="00D22B1F">
      <w:pPr>
        <w:pStyle w:val="05"/>
        <w:numPr>
          <w:ilvl w:val="0"/>
          <w:numId w:val="34"/>
        </w:numPr>
      </w:pPr>
      <w:r>
        <w:t>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코드는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또는 그 외 코드를 </w:t>
      </w:r>
      <w:proofErr w:type="spellStart"/>
      <w:r>
        <w:rPr>
          <w:rFonts w:hint="eastAsia"/>
        </w:rPr>
        <w:t>확인할수</w:t>
      </w:r>
      <w:proofErr w:type="spellEnd"/>
      <w:r>
        <w:rPr>
          <w:rFonts w:hint="eastAsia"/>
        </w:rPr>
        <w:t xml:space="preserve"> 있는 본인 블로그 등을 </w:t>
      </w:r>
      <w:proofErr w:type="spellStart"/>
      <w:r>
        <w:rPr>
          <w:rFonts w:hint="eastAsia"/>
        </w:rPr>
        <w:t>기재할것</w:t>
      </w:r>
      <w:proofErr w:type="spellEnd"/>
      <w:r>
        <w:rPr>
          <w:rFonts w:hint="eastAsia"/>
        </w:rPr>
        <w:t>.</w:t>
      </w:r>
      <w:r>
        <w:t>)</w:t>
      </w:r>
    </w:p>
    <w:p w14:paraId="4F001CFC" w14:textId="123C21F6" w:rsidR="00D22B1F" w:rsidRDefault="00D22B1F" w:rsidP="00D22B1F">
      <w:pPr>
        <w:pStyle w:val="05"/>
        <w:numPr>
          <w:ilvl w:val="0"/>
          <w:numId w:val="34"/>
        </w:numPr>
      </w:pPr>
      <w:r>
        <w:rPr>
          <w:rFonts w:hint="eastAsia"/>
        </w:rPr>
        <w:t>문제풀이 중 참고를 했다면(관련 문서</w:t>
      </w:r>
      <w:r w:rsidR="004D37F2">
        <w:rPr>
          <w:rFonts w:hint="eastAsia"/>
        </w:rPr>
        <w:t xml:space="preserve"> 또는 </w:t>
      </w:r>
      <w:proofErr w:type="spellStart"/>
      <w:r w:rsidR="004D37F2">
        <w:rPr>
          <w:rFonts w:hint="eastAsia"/>
        </w:rPr>
        <w:t>구글링</w:t>
      </w:r>
      <w:proofErr w:type="spellEnd"/>
      <w:r w:rsidR="004D37F2">
        <w:rPr>
          <w:rFonts w:hint="eastAsia"/>
        </w:rPr>
        <w:t xml:space="preserve"> 등</w:t>
      </w:r>
      <w:r>
        <w:rPr>
          <w:rFonts w:hint="eastAsia"/>
        </w:rPr>
        <w:t>)</w:t>
      </w:r>
      <w:r w:rsidR="004D37F2">
        <w:t xml:space="preserve"> </w:t>
      </w:r>
      <w:r w:rsidR="004D37F2">
        <w:rPr>
          <w:rFonts w:hint="eastAsia"/>
        </w:rPr>
        <w:t>반</w:t>
      </w:r>
      <w:r>
        <w:rPr>
          <w:rFonts w:hint="eastAsia"/>
        </w:rPr>
        <w:t>드시 표기할 것.</w:t>
      </w:r>
    </w:p>
    <w:p w14:paraId="27EF88F9" w14:textId="22CA5677" w:rsidR="004D37F2" w:rsidRDefault="004D37F2" w:rsidP="00D22B1F">
      <w:pPr>
        <w:pStyle w:val="05"/>
        <w:numPr>
          <w:ilvl w:val="0"/>
          <w:numId w:val="34"/>
        </w:numPr>
      </w:pPr>
      <w:proofErr w:type="gramStart"/>
      <w:r>
        <w:rPr>
          <w:rFonts w:hint="eastAsia"/>
        </w:rPr>
        <w:t xml:space="preserve">제출기한 </w:t>
      </w:r>
      <w:r>
        <w:t xml:space="preserve"> :</w:t>
      </w:r>
      <w:proofErr w:type="gramEnd"/>
      <w:r>
        <w:t xml:space="preserve"> 5/3 </w:t>
      </w:r>
      <w:r w:rsidR="00D20BB9">
        <w:rPr>
          <w:rFonts w:hint="eastAsia"/>
        </w:rPr>
        <w:t>점심시간 전(오후반은 저녁식사시간 전)</w:t>
      </w:r>
      <w:r>
        <w:rPr>
          <w:rFonts w:hint="eastAsia"/>
        </w:rPr>
        <w:t>까지</w:t>
      </w:r>
    </w:p>
    <w:p w14:paraId="5A414A74" w14:textId="4A7A7EA2" w:rsidR="00D22B1F" w:rsidRDefault="00D22B1F" w:rsidP="00D22B1F">
      <w:pPr>
        <w:pStyle w:val="05"/>
        <w:numPr>
          <w:ilvl w:val="0"/>
          <w:numId w:val="0"/>
        </w:numPr>
        <w:ind w:left="400" w:hangingChars="200" w:hanging="400"/>
      </w:pPr>
      <w:r>
        <w:rPr>
          <w:rFonts w:hint="eastAsia"/>
        </w:rPr>
        <w:t xml:space="preserve"> </w:t>
      </w:r>
      <w:r>
        <w:t xml:space="preserve">  </w:t>
      </w:r>
    </w:p>
    <w:p w14:paraId="437AD318" w14:textId="77777777" w:rsidR="005C4BC1" w:rsidRPr="004D37F2" w:rsidRDefault="005C4BC1" w:rsidP="005C4BC1">
      <w:pPr>
        <w:pStyle w:val="05"/>
        <w:numPr>
          <w:ilvl w:val="0"/>
          <w:numId w:val="0"/>
        </w:numPr>
      </w:pPr>
    </w:p>
    <w:p w14:paraId="4C627271" w14:textId="120CE4A5" w:rsidR="00523E2F" w:rsidRDefault="00523E2F" w:rsidP="00AA6B3F">
      <w:pPr>
        <w:pStyle w:val="02"/>
      </w:pPr>
      <w:r>
        <w:rPr>
          <w:rFonts w:hint="eastAsia"/>
        </w:rPr>
        <w:t>선다형</w:t>
      </w:r>
    </w:p>
    <w:p w14:paraId="3B4C19EF" w14:textId="77777777" w:rsidR="00523E2F" w:rsidRDefault="00523E2F" w:rsidP="00776BF7">
      <w:pPr>
        <w:pStyle w:val="05"/>
        <w:numPr>
          <w:ilvl w:val="0"/>
          <w:numId w:val="0"/>
        </w:numPr>
      </w:pPr>
    </w:p>
    <w:p w14:paraId="30E020A0" w14:textId="5025F236" w:rsidR="00004348" w:rsidRDefault="00B01C12" w:rsidP="00776BF7">
      <w:pPr>
        <w:pStyle w:val="05"/>
        <w:numPr>
          <w:ilvl w:val="0"/>
          <w:numId w:val="0"/>
        </w:numPr>
      </w:pPr>
      <w:r>
        <w:rPr>
          <w:rFonts w:hint="eastAsia"/>
        </w:rPr>
        <w:t>다음　코드의　대한　결과는　무엇인가？</w:t>
      </w:r>
      <w:r w:rsidR="000E1315">
        <w:rPr>
          <w:rFonts w:hint="eastAsia"/>
        </w:rPr>
        <w:t>-</w:t>
      </w:r>
      <w:r w:rsidR="000E1315">
        <w:t xml:space="preserve"> 3</w:t>
      </w:r>
      <w:r w:rsidR="000E1315">
        <w:rPr>
          <w:rFonts w:hint="eastAsia"/>
        </w:rPr>
        <w:t>번</w:t>
      </w:r>
    </w:p>
    <w:p w14:paraId="7989B766" w14:textId="5BFA6C6C" w:rsidR="00004348" w:rsidRDefault="00664563" w:rsidP="00776BF7">
      <w:pPr>
        <w:pStyle w:val="05"/>
        <w:numPr>
          <w:ilvl w:val="0"/>
          <w:numId w:val="0"/>
        </w:numPr>
      </w:pPr>
      <w:r>
        <w:pict w14:anchorId="6F23BB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147.75pt">
            <v:imagedata r:id="rId11" o:title="1"/>
          </v:shape>
        </w:pict>
      </w:r>
    </w:p>
    <w:p w14:paraId="43F9400F" w14:textId="77777777" w:rsidR="00453538" w:rsidRDefault="00453538" w:rsidP="00776BF7">
      <w:pPr>
        <w:pStyle w:val="05"/>
        <w:numPr>
          <w:ilvl w:val="0"/>
          <w:numId w:val="0"/>
        </w:numPr>
      </w:pPr>
    </w:p>
    <w:p w14:paraId="5CEA6BA8" w14:textId="5E11C3E7" w:rsidR="00453538" w:rsidRDefault="00004348" w:rsidP="00776BF7">
      <w:pPr>
        <w:pStyle w:val="05"/>
        <w:numPr>
          <w:ilvl w:val="0"/>
          <w:numId w:val="0"/>
        </w:numPr>
      </w:pPr>
      <w:r>
        <w:rPr>
          <w:rFonts w:hint="eastAsia"/>
        </w:rPr>
        <w:t>１）２０</w:t>
      </w:r>
      <w:r>
        <w:tab/>
      </w:r>
      <w:r>
        <w:tab/>
      </w:r>
      <w:r>
        <w:rPr>
          <w:rFonts w:hint="eastAsia"/>
        </w:rPr>
        <w:t>２）２９</w:t>
      </w:r>
      <w:r>
        <w:tab/>
      </w:r>
      <w:r>
        <w:tab/>
      </w:r>
      <w:r>
        <w:rPr>
          <w:rFonts w:hint="eastAsia"/>
        </w:rPr>
        <w:t>３）４１</w:t>
      </w:r>
      <w:r>
        <w:tab/>
      </w:r>
      <w:r>
        <w:tab/>
      </w:r>
      <w:r>
        <w:rPr>
          <w:rFonts w:hint="eastAsia"/>
        </w:rPr>
        <w:t>４）５０</w:t>
      </w:r>
    </w:p>
    <w:p w14:paraId="5977167C" w14:textId="01BC42F5" w:rsidR="00004348" w:rsidRDefault="00004348" w:rsidP="00776BF7">
      <w:pPr>
        <w:pStyle w:val="05"/>
        <w:numPr>
          <w:ilvl w:val="0"/>
          <w:numId w:val="0"/>
        </w:numPr>
      </w:pPr>
      <w:r>
        <w:rPr>
          <w:rFonts w:hint="eastAsia"/>
        </w:rPr>
        <w:t>다음　프로그램을　실행했을 때　화면에　출력되는　값은？</w:t>
      </w:r>
      <w:r w:rsidR="007D175D">
        <w:rPr>
          <w:rFonts w:hint="eastAsia"/>
        </w:rPr>
        <w:t>-</w:t>
      </w:r>
      <w:r w:rsidR="007D175D">
        <w:t xml:space="preserve"> 2</w:t>
      </w:r>
      <w:r w:rsidR="007D175D">
        <w:rPr>
          <w:rFonts w:hint="eastAsia"/>
        </w:rPr>
        <w:t>번</w:t>
      </w:r>
    </w:p>
    <w:p w14:paraId="248668A7" w14:textId="620F6276" w:rsidR="00453538" w:rsidRDefault="00664563" w:rsidP="00004348">
      <w:pPr>
        <w:pStyle w:val="05"/>
        <w:numPr>
          <w:ilvl w:val="0"/>
          <w:numId w:val="0"/>
        </w:numPr>
      </w:pPr>
      <w:r>
        <w:pict w14:anchorId="723ABC8C">
          <v:shape id="_x0000_i1026" type="#_x0000_t75" style="width:226.5pt;height:158.25pt">
            <v:imagedata r:id="rId12" o:title="2"/>
          </v:shape>
        </w:pict>
      </w:r>
    </w:p>
    <w:p w14:paraId="030C3941" w14:textId="5EA96B4E" w:rsidR="00004348" w:rsidRDefault="00D24203" w:rsidP="00004348">
      <w:pPr>
        <w:pStyle w:val="05"/>
        <w:numPr>
          <w:ilvl w:val="0"/>
          <w:numId w:val="0"/>
        </w:numPr>
      </w:pPr>
      <w:r>
        <w:rPr>
          <w:rFonts w:hint="eastAsia"/>
        </w:rPr>
        <w:t>１）０</w:t>
      </w:r>
      <w:r w:rsidR="00004348">
        <w:tab/>
      </w:r>
      <w:r w:rsidR="00004348">
        <w:tab/>
      </w:r>
      <w:r>
        <w:rPr>
          <w:rFonts w:hint="eastAsia"/>
        </w:rPr>
        <w:t>２）２５</w:t>
      </w:r>
      <w:r w:rsidR="00004348">
        <w:tab/>
      </w:r>
      <w:r w:rsidR="00004348">
        <w:tab/>
      </w:r>
      <w:r w:rsidR="00004348">
        <w:rPr>
          <w:rFonts w:hint="eastAsia"/>
        </w:rPr>
        <w:t>３）</w:t>
      </w:r>
      <w:r>
        <w:rPr>
          <w:rFonts w:hint="eastAsia"/>
        </w:rPr>
        <w:t>３０</w:t>
      </w:r>
      <w:r w:rsidR="00004348">
        <w:tab/>
      </w:r>
      <w:r w:rsidR="00004348">
        <w:tab/>
      </w:r>
      <w:r>
        <w:rPr>
          <w:rFonts w:hint="eastAsia"/>
        </w:rPr>
        <w:t>４）５５</w:t>
      </w:r>
    </w:p>
    <w:p w14:paraId="3BD204BA" w14:textId="52DB2486" w:rsidR="00004348" w:rsidRDefault="00004348" w:rsidP="00776BF7">
      <w:pPr>
        <w:pStyle w:val="05"/>
        <w:numPr>
          <w:ilvl w:val="0"/>
          <w:numId w:val="0"/>
        </w:numPr>
      </w:pPr>
    </w:p>
    <w:p w14:paraId="4FB7F11B" w14:textId="536995ED" w:rsidR="00453538" w:rsidRDefault="00453538" w:rsidP="00776BF7">
      <w:pPr>
        <w:pStyle w:val="05"/>
        <w:numPr>
          <w:ilvl w:val="0"/>
          <w:numId w:val="0"/>
        </w:numPr>
      </w:pPr>
    </w:p>
    <w:p w14:paraId="3C151015" w14:textId="50DCFFD8" w:rsidR="00453538" w:rsidRDefault="00453538" w:rsidP="00776BF7">
      <w:pPr>
        <w:pStyle w:val="05"/>
        <w:numPr>
          <w:ilvl w:val="0"/>
          <w:numId w:val="0"/>
        </w:numPr>
      </w:pPr>
      <w:r>
        <w:rPr>
          <w:rFonts w:hint="eastAsia"/>
        </w:rPr>
        <w:t xml:space="preserve">다음은　Ｃ언어에서　</w:t>
      </w:r>
      <w:r w:rsidR="00B01C12">
        <w:rPr>
          <w:rFonts w:hint="eastAsia"/>
        </w:rPr>
        <w:t>동적　메모리　할당과　관련된　설명이다．　틀린것은　무엇인가？</w:t>
      </w:r>
      <w:r w:rsidR="007D175D">
        <w:rPr>
          <w:rFonts w:hint="eastAsia"/>
        </w:rPr>
        <w:t>-</w:t>
      </w:r>
      <w:r w:rsidR="007D175D">
        <w:t xml:space="preserve"> 2</w:t>
      </w:r>
      <w:r w:rsidR="007D175D">
        <w:rPr>
          <w:rFonts w:hint="eastAsia"/>
        </w:rPr>
        <w:t>번</w:t>
      </w:r>
    </w:p>
    <w:p w14:paraId="63C92F8E" w14:textId="1E89A181" w:rsidR="00453538" w:rsidRDefault="00453538" w:rsidP="00453538">
      <w:pPr>
        <w:pStyle w:val="05"/>
        <w:numPr>
          <w:ilvl w:val="0"/>
          <w:numId w:val="21"/>
        </w:numPr>
      </w:pPr>
      <w:r>
        <w:rPr>
          <w:rFonts w:hint="eastAsia"/>
        </w:rPr>
        <w:t>동적　메모리　할당을　위해서　ｍａｌｌｏｃ（）함수를　사용한다．</w:t>
      </w:r>
    </w:p>
    <w:p w14:paraId="21058890" w14:textId="1BF1FDB8" w:rsidR="00453538" w:rsidRDefault="00453538" w:rsidP="00453538">
      <w:pPr>
        <w:pStyle w:val="05"/>
        <w:numPr>
          <w:ilvl w:val="0"/>
          <w:numId w:val="21"/>
        </w:numPr>
      </w:pPr>
      <w:r>
        <w:rPr>
          <w:rFonts w:hint="eastAsia"/>
        </w:rPr>
        <w:t>동적　메모리를　생성하면　스택영역에　할당된다．</w:t>
      </w:r>
    </w:p>
    <w:p w14:paraId="2D9F3983" w14:textId="3D57FCA5" w:rsidR="00453538" w:rsidRDefault="00453538" w:rsidP="00453538">
      <w:pPr>
        <w:pStyle w:val="05"/>
        <w:numPr>
          <w:ilvl w:val="0"/>
          <w:numId w:val="21"/>
        </w:numPr>
      </w:pPr>
      <w:r>
        <w:rPr>
          <w:rFonts w:hint="eastAsia"/>
        </w:rPr>
        <w:t>동적　메모리를　생성하면　힙영역에　할당된다．</w:t>
      </w:r>
    </w:p>
    <w:p w14:paraId="73840F12" w14:textId="4C1B63DA" w:rsidR="00453538" w:rsidRDefault="00453538" w:rsidP="00453538">
      <w:pPr>
        <w:pStyle w:val="05"/>
        <w:numPr>
          <w:ilvl w:val="0"/>
          <w:numId w:val="21"/>
        </w:numPr>
      </w:pPr>
      <w:r>
        <w:rPr>
          <w:rFonts w:hint="eastAsia"/>
        </w:rPr>
        <w:t>동적으로　할당된　메모리는　ｆｒｅｅ（）함수를　호출하기　전까지　유지된다．</w:t>
      </w:r>
    </w:p>
    <w:p w14:paraId="51D28B52" w14:textId="3F32BAA9" w:rsidR="00453538" w:rsidRDefault="00F90536" w:rsidP="00453538">
      <w:pPr>
        <w:pStyle w:val="05"/>
        <w:numPr>
          <w:ilvl w:val="0"/>
          <w:numId w:val="0"/>
        </w:numPr>
      </w:pPr>
      <w:r>
        <w:rPr>
          <w:rFonts w:hint="eastAsia"/>
        </w:rPr>
        <w:t xml:space="preserve">다음과　같은　코드는　다중상속과　모호성에　대한　결과를　보여주고　있다．코드에서　ｒｕｎ이　출력되도록　하려면　어떤　</w:t>
      </w:r>
      <w:r w:rsidR="00B01C12">
        <w:rPr>
          <w:rFonts w:hint="eastAsia"/>
        </w:rPr>
        <w:t>코드를　넣어야　하는가？</w:t>
      </w:r>
      <w:r w:rsidR="007D175D">
        <w:rPr>
          <w:rFonts w:hint="eastAsia"/>
        </w:rPr>
        <w:t>-</w:t>
      </w:r>
      <w:r w:rsidR="007D175D">
        <w:t xml:space="preserve"> 3</w:t>
      </w:r>
      <w:r w:rsidR="007D175D">
        <w:rPr>
          <w:rFonts w:hint="eastAsia"/>
        </w:rPr>
        <w:t>번</w:t>
      </w:r>
    </w:p>
    <w:p w14:paraId="68DCF06C" w14:textId="012142F7" w:rsidR="005021E1" w:rsidRDefault="00664563" w:rsidP="00453538">
      <w:pPr>
        <w:pStyle w:val="05"/>
        <w:numPr>
          <w:ilvl w:val="0"/>
          <w:numId w:val="0"/>
        </w:numPr>
      </w:pPr>
      <w:r>
        <w:pict w14:anchorId="192EEB55">
          <v:shape id="_x0000_i1027" type="#_x0000_t75" style="width:411pt;height:264pt">
            <v:imagedata r:id="rId13" o:title="3"/>
          </v:shape>
        </w:pict>
      </w:r>
    </w:p>
    <w:p w14:paraId="7412BAA5" w14:textId="570F76DF" w:rsidR="005021E1" w:rsidRDefault="005021E1" w:rsidP="00453538">
      <w:pPr>
        <w:pStyle w:val="05"/>
        <w:numPr>
          <w:ilvl w:val="0"/>
          <w:numId w:val="0"/>
        </w:num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１）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a.Move();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　　２）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a.b.Move();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　　３）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a.</w:t>
      </w:r>
      <w:r w:rsidRPr="005021E1">
        <w:rPr>
          <w:rFonts w:ascii="돋움체" w:eastAsia="돋움체" w:cs="돋움체"/>
          <w:kern w:val="0"/>
          <w:sz w:val="19"/>
          <w:szCs w:val="19"/>
        </w:rPr>
        <w:t>Horse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::Move();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　　４）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a::Horse::Move();</w:t>
      </w:r>
    </w:p>
    <w:p w14:paraId="07502627" w14:textId="28D4512E" w:rsidR="00D75028" w:rsidRDefault="00D75028" w:rsidP="00453538">
      <w:pPr>
        <w:pStyle w:val="05"/>
        <w:numPr>
          <w:ilvl w:val="0"/>
          <w:numId w:val="0"/>
        </w:num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3B0F39" w14:textId="0DC78FC5" w:rsidR="00D75028" w:rsidRDefault="00D75028" w:rsidP="00453538">
      <w:pPr>
        <w:pStyle w:val="05"/>
        <w:numPr>
          <w:ilvl w:val="0"/>
          <w:numId w:val="0"/>
        </w:num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다음　</w:t>
      </w:r>
      <w:r w:rsidR="00B01C12">
        <w:rPr>
          <w:rFonts w:ascii="돋움체" w:eastAsia="돋움체" w:cs="돋움체" w:hint="eastAsia"/>
          <w:color w:val="000000"/>
          <w:kern w:val="0"/>
          <w:sz w:val="19"/>
          <w:szCs w:val="19"/>
        </w:rPr>
        <w:t>중　큐와　스택에　대한　설명으로　옳지　않은　것은　무엇인가？</w:t>
      </w:r>
      <w:r w:rsidR="007D175D"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 w:rsidR="007D175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4E54B6"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 w:rsidR="004E54B6">
        <w:rPr>
          <w:rFonts w:ascii="돋움체" w:eastAsia="돋움체" w:cs="돋움체" w:hint="eastAsia"/>
          <w:color w:val="000000"/>
          <w:kern w:val="0"/>
          <w:sz w:val="19"/>
          <w:szCs w:val="19"/>
        </w:rPr>
        <w:t>번</w:t>
      </w:r>
    </w:p>
    <w:p w14:paraId="6E5FEA84" w14:textId="5E76E6A5" w:rsidR="00D75028" w:rsidRDefault="00D75028" w:rsidP="00D75028">
      <w:pPr>
        <w:pStyle w:val="05"/>
        <w:numPr>
          <w:ilvl w:val="0"/>
          <w:numId w:val="22"/>
        </w:numPr>
      </w:pPr>
      <w:r>
        <w:rPr>
          <w:rFonts w:hint="eastAsia"/>
        </w:rPr>
        <w:t>스택은　데이터의　삽입과　삭제가　한쪽　끝에서만　일어나는　트리　자료구조이다．</w:t>
      </w:r>
    </w:p>
    <w:p w14:paraId="127B3052" w14:textId="0679A5E4" w:rsidR="00D75028" w:rsidRPr="00D75028" w:rsidRDefault="00D75028" w:rsidP="00D75028">
      <w:pPr>
        <w:pStyle w:val="05"/>
        <w:numPr>
          <w:ilvl w:val="0"/>
          <w:numId w:val="22"/>
        </w:numPr>
      </w:pPr>
      <w:r>
        <w:rPr>
          <w:rFonts w:hint="eastAsia"/>
        </w:rPr>
        <w:t xml:space="preserve">스택은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LIFO(Last In First Out)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　동작하며，함수　호출과정을　표현하는데　사용된다．</w:t>
      </w:r>
    </w:p>
    <w:p w14:paraId="6E8D49C1" w14:textId="4F9260D9" w:rsidR="00D75028" w:rsidRPr="00D75028" w:rsidRDefault="00D75028" w:rsidP="00D75028">
      <w:pPr>
        <w:pStyle w:val="05"/>
        <w:numPr>
          <w:ilvl w:val="0"/>
          <w:numId w:val="22"/>
        </w:num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데이터의　삽입과　삭제가　빈번한　경우　일반　배열로　구현된　큐는　메모리　활용이　비효율적이라　원형　큐를　만들어　이를　해결할　수　있다．</w:t>
      </w:r>
    </w:p>
    <w:p w14:paraId="3D9A517B" w14:textId="609B8D24" w:rsidR="00D75028" w:rsidRPr="00D75028" w:rsidRDefault="00D75028" w:rsidP="00D75028">
      <w:pPr>
        <w:pStyle w:val="05"/>
        <w:numPr>
          <w:ilvl w:val="0"/>
          <w:numId w:val="22"/>
        </w:num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큐는　먼저　들어온　데이터가　먼저　나가는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FIFO(First In First Out)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방식으로　동작하며，작업　스케줄링　및　프로세스와　ＣＰＵ관리　등에서　사용된다．</w:t>
      </w:r>
    </w:p>
    <w:p w14:paraId="16312568" w14:textId="77777777" w:rsidR="00D75028" w:rsidRDefault="00D75028" w:rsidP="00D75028">
      <w:pPr>
        <w:pStyle w:val="05"/>
        <w:numPr>
          <w:ilvl w:val="0"/>
          <w:numId w:val="0"/>
        </w:num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828AA6" w14:textId="7F2796B1" w:rsidR="00D75028" w:rsidRDefault="00D75028" w:rsidP="00D75028">
      <w:pPr>
        <w:pStyle w:val="05"/>
        <w:numPr>
          <w:ilvl w:val="0"/>
          <w:numId w:val="0"/>
        </w:num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다음　설명은　어떤　공통적인　특징을　가지고　있다．설명과　가장　관련있는　것은？</w:t>
      </w:r>
      <w:r w:rsidR="004E54B6"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 w:rsidR="004E54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  <w:r w:rsidR="004E54B6">
        <w:rPr>
          <w:rFonts w:ascii="돋움체" w:eastAsia="돋움체" w:cs="돋움체" w:hint="eastAsia"/>
          <w:color w:val="000000"/>
          <w:kern w:val="0"/>
          <w:sz w:val="19"/>
          <w:szCs w:val="19"/>
        </w:rPr>
        <w:t>번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92020" w14:paraId="16875C0B" w14:textId="77777777" w:rsidTr="00692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6" w:type="dxa"/>
          </w:tcPr>
          <w:p w14:paraId="7CD2A289" w14:textId="77777777" w:rsidR="00692020" w:rsidRDefault="00692020" w:rsidP="00692020">
            <w:pPr>
              <w:pStyle w:val="05"/>
              <w:numPr>
                <w:ilvl w:val="0"/>
                <w:numId w:val="23"/>
              </w:numPr>
              <w:jc w:val="left"/>
            </w:pPr>
            <w:r>
              <w:rPr>
                <w:rFonts w:hint="eastAsia"/>
              </w:rPr>
              <w:t>트리구조를　생성하거나　트리　순회를　표현한다．</w:t>
            </w:r>
          </w:p>
          <w:p w14:paraId="3D3E3516" w14:textId="33E821CF" w:rsidR="00692020" w:rsidRDefault="00692020" w:rsidP="00692020">
            <w:pPr>
              <w:pStyle w:val="05"/>
              <w:numPr>
                <w:ilvl w:val="0"/>
                <w:numId w:val="23"/>
              </w:numPr>
              <w:jc w:val="left"/>
            </w:pPr>
            <w:r>
              <w:rPr>
                <w:rFonts w:hint="eastAsia"/>
              </w:rPr>
              <w:t>어떤　함수가　자기　자신을　호출한다．</w:t>
            </w:r>
          </w:p>
        </w:tc>
      </w:tr>
    </w:tbl>
    <w:p w14:paraId="7965E31C" w14:textId="77777777" w:rsidR="00E8461C" w:rsidRDefault="00692020" w:rsidP="00692020">
      <w:pPr>
        <w:pStyle w:val="05"/>
        <w:numPr>
          <w:ilvl w:val="0"/>
          <w:numId w:val="0"/>
        </w:numPr>
        <w:ind w:firstLine="195"/>
      </w:pPr>
      <w:r>
        <w:rPr>
          <w:rFonts w:hint="eastAsia"/>
        </w:rPr>
        <w:t>１）재귀</w:t>
      </w:r>
      <w:r>
        <w:tab/>
      </w:r>
      <w:r>
        <w:tab/>
      </w:r>
      <w:r>
        <w:rPr>
          <w:rFonts w:hint="eastAsia"/>
        </w:rPr>
        <w:t>２）귀납</w:t>
      </w:r>
      <w:r>
        <w:tab/>
      </w:r>
      <w:r>
        <w:tab/>
      </w:r>
      <w:r>
        <w:rPr>
          <w:rFonts w:hint="eastAsia"/>
        </w:rPr>
        <w:t>３）연역</w:t>
      </w:r>
      <w:r>
        <w:tab/>
      </w:r>
      <w:r>
        <w:tab/>
      </w:r>
      <w:r>
        <w:rPr>
          <w:rFonts w:hint="eastAsia"/>
        </w:rPr>
        <w:t>４）수렴</w:t>
      </w:r>
    </w:p>
    <w:p w14:paraId="502F44B4" w14:textId="26B7619A" w:rsidR="00523E2F" w:rsidRDefault="00523E2F" w:rsidP="00B01C12">
      <w:pPr>
        <w:pStyle w:val="05"/>
        <w:numPr>
          <w:ilvl w:val="0"/>
          <w:numId w:val="0"/>
        </w:numPr>
      </w:pPr>
    </w:p>
    <w:p w14:paraId="3C4AA195" w14:textId="47F2C58D" w:rsidR="00E8461C" w:rsidRDefault="00E8461C" w:rsidP="00523E2F">
      <w:pPr>
        <w:pStyle w:val="05"/>
        <w:numPr>
          <w:ilvl w:val="0"/>
          <w:numId w:val="0"/>
        </w:num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다음은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C++STL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시퀀스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컨테이너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쓰는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설명이다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잘못된것은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?</w:t>
      </w:r>
      <w:r w:rsidR="00B01C1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　</w:t>
      </w:r>
      <w:r w:rsidR="004E54B6"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 w:rsidR="004E54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4</w:t>
      </w:r>
      <w:r w:rsidR="004E54B6">
        <w:rPr>
          <w:rFonts w:ascii="돋움체" w:eastAsia="돋움체" w:cs="돋움체" w:hint="eastAsia"/>
          <w:color w:val="000000"/>
          <w:kern w:val="0"/>
          <w:sz w:val="19"/>
          <w:szCs w:val="19"/>
        </w:rPr>
        <w:t>번</w:t>
      </w:r>
    </w:p>
    <w:p w14:paraId="3EAC774D" w14:textId="4C9B836D" w:rsidR="00E8461C" w:rsidRDefault="00E8461C" w:rsidP="00E8461C">
      <w:pPr>
        <w:pStyle w:val="05"/>
        <w:numPr>
          <w:ilvl w:val="0"/>
          <w:numId w:val="24"/>
        </w:num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vector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8461C">
        <w:rPr>
          <w:rFonts w:ascii="돋움체" w:eastAsia="돋움체" w:cs="돋움체"/>
          <w:kern w:val="0"/>
          <w:sz w:val="19"/>
          <w:szCs w:val="19"/>
        </w:rPr>
        <w:t xml:space="preserve">using namespace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사용하면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생략하고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사용할수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050DCA69" w14:textId="357AD1C7" w:rsidR="00E8461C" w:rsidRDefault="00E8461C" w:rsidP="00E8461C">
      <w:pPr>
        <w:pStyle w:val="05"/>
        <w:numPr>
          <w:ilvl w:val="0"/>
          <w:numId w:val="24"/>
        </w:numPr>
        <w:rPr>
          <w:rFonts w:ascii="돋움체" w:eastAsia="돋움체" w:cs="돋움체"/>
          <w:kern w:val="0"/>
          <w:sz w:val="19"/>
          <w:szCs w:val="19"/>
        </w:rPr>
      </w:pPr>
      <w:r w:rsidRPr="00E8461C">
        <w:rPr>
          <w:rFonts w:ascii="돋움체" w:eastAsia="돋움체" w:cs="돋움체"/>
          <w:kern w:val="0"/>
          <w:sz w:val="19"/>
          <w:szCs w:val="19"/>
        </w:rPr>
        <w:t>vector&lt;int&gt; v(5, 2); 2</w:t>
      </w:r>
      <w:r w:rsidRPr="00E8461C">
        <w:rPr>
          <w:rFonts w:ascii="돋움체" w:eastAsia="돋움체" w:cs="돋움체" w:hint="eastAsia"/>
          <w:kern w:val="0"/>
          <w:sz w:val="19"/>
          <w:szCs w:val="19"/>
        </w:rPr>
        <w:t>로</w:t>
      </w:r>
      <w:r w:rsidRPr="00E8461C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8461C">
        <w:rPr>
          <w:rFonts w:ascii="돋움체" w:eastAsia="돋움체" w:cs="돋움체" w:hint="eastAsia"/>
          <w:kern w:val="0"/>
          <w:sz w:val="19"/>
          <w:szCs w:val="19"/>
        </w:rPr>
        <w:t>초기화된</w:t>
      </w:r>
      <w:r w:rsidRPr="00E8461C">
        <w:rPr>
          <w:rFonts w:ascii="돋움체" w:eastAsia="돋움체" w:cs="돋움체"/>
          <w:kern w:val="0"/>
          <w:sz w:val="19"/>
          <w:szCs w:val="19"/>
        </w:rPr>
        <w:t xml:space="preserve"> 5</w:t>
      </w:r>
      <w:r w:rsidRPr="00E8461C">
        <w:rPr>
          <w:rFonts w:ascii="돋움체" w:eastAsia="돋움체" w:cs="돋움체" w:hint="eastAsia"/>
          <w:kern w:val="0"/>
          <w:sz w:val="19"/>
          <w:szCs w:val="19"/>
        </w:rPr>
        <w:t>개의</w:t>
      </w:r>
      <w:r w:rsidRPr="00E8461C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8461C">
        <w:rPr>
          <w:rFonts w:ascii="돋움체" w:eastAsia="돋움체" w:cs="돋움체" w:hint="eastAsia"/>
          <w:kern w:val="0"/>
          <w:sz w:val="19"/>
          <w:szCs w:val="19"/>
        </w:rPr>
        <w:t>원소를</w:t>
      </w:r>
      <w:r w:rsidRPr="00E8461C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8461C">
        <w:rPr>
          <w:rFonts w:ascii="돋움체" w:eastAsia="돋움체" w:cs="돋움체" w:hint="eastAsia"/>
          <w:kern w:val="0"/>
          <w:sz w:val="19"/>
          <w:szCs w:val="19"/>
        </w:rPr>
        <w:t>가지는</w:t>
      </w:r>
      <w:r w:rsidRPr="00E8461C">
        <w:rPr>
          <w:rFonts w:ascii="돋움체" w:eastAsia="돋움체" w:cs="돋움체"/>
          <w:kern w:val="0"/>
          <w:sz w:val="19"/>
          <w:szCs w:val="19"/>
        </w:rPr>
        <w:t xml:space="preserve"> vector v</w:t>
      </w:r>
      <w:r w:rsidRPr="00E8461C">
        <w:rPr>
          <w:rFonts w:ascii="돋움체" w:eastAsia="돋움체" w:cs="돋움체" w:hint="eastAsia"/>
          <w:kern w:val="0"/>
          <w:sz w:val="19"/>
          <w:szCs w:val="19"/>
        </w:rPr>
        <w:t>를</w:t>
      </w:r>
      <w:r w:rsidRPr="00E8461C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8461C">
        <w:rPr>
          <w:rFonts w:ascii="돋움체" w:eastAsia="돋움체" w:cs="돋움체" w:hint="eastAsia"/>
          <w:kern w:val="0"/>
          <w:sz w:val="19"/>
          <w:szCs w:val="19"/>
        </w:rPr>
        <w:t>생성한다</w:t>
      </w:r>
      <w:r w:rsidRPr="00E8461C">
        <w:rPr>
          <w:rFonts w:ascii="돋움체" w:eastAsia="돋움체" w:cs="돋움체"/>
          <w:kern w:val="0"/>
          <w:sz w:val="19"/>
          <w:szCs w:val="19"/>
        </w:rPr>
        <w:t>.</w:t>
      </w:r>
    </w:p>
    <w:p w14:paraId="43CE8042" w14:textId="75070701" w:rsidR="00E8461C" w:rsidRDefault="00E8461C" w:rsidP="00E8461C">
      <w:pPr>
        <w:pStyle w:val="05"/>
        <w:numPr>
          <w:ilvl w:val="0"/>
          <w:numId w:val="24"/>
        </w:numPr>
        <w:rPr>
          <w:rFonts w:ascii="돋움체" w:eastAsia="돋움체" w:cs="돋움체"/>
          <w:kern w:val="0"/>
          <w:sz w:val="19"/>
          <w:szCs w:val="19"/>
        </w:rPr>
      </w:pPr>
      <w:r w:rsidRPr="00E8461C">
        <w:rPr>
          <w:rFonts w:ascii="돋움체" w:eastAsia="돋움체" w:cs="돋움체"/>
          <w:kern w:val="0"/>
          <w:sz w:val="19"/>
          <w:szCs w:val="19"/>
        </w:rPr>
        <w:t>v.push_back(7); //vector v</w:t>
      </w:r>
      <w:r w:rsidRPr="00E8461C">
        <w:rPr>
          <w:rFonts w:ascii="돋움체" w:eastAsia="돋움체" w:cs="돋움체" w:hint="eastAsia"/>
          <w:kern w:val="0"/>
          <w:sz w:val="19"/>
          <w:szCs w:val="19"/>
        </w:rPr>
        <w:t>의</w:t>
      </w:r>
      <w:r w:rsidRPr="00E8461C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8461C">
        <w:rPr>
          <w:rFonts w:ascii="돋움체" w:eastAsia="돋움체" w:cs="돋움체" w:hint="eastAsia"/>
          <w:kern w:val="0"/>
          <w:sz w:val="19"/>
          <w:szCs w:val="19"/>
        </w:rPr>
        <w:t>마지막</w:t>
      </w:r>
      <w:r w:rsidRPr="00E8461C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8461C">
        <w:rPr>
          <w:rFonts w:ascii="돋움체" w:eastAsia="돋움체" w:cs="돋움체" w:hint="eastAsia"/>
          <w:kern w:val="0"/>
          <w:sz w:val="19"/>
          <w:szCs w:val="19"/>
        </w:rPr>
        <w:t>원소</w:t>
      </w:r>
      <w:r w:rsidRPr="00E8461C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8461C">
        <w:rPr>
          <w:rFonts w:ascii="돋움체" w:eastAsia="돋움체" w:cs="돋움체" w:hint="eastAsia"/>
          <w:kern w:val="0"/>
          <w:sz w:val="19"/>
          <w:szCs w:val="19"/>
        </w:rPr>
        <w:t>뒤에</w:t>
      </w:r>
      <w:r w:rsidRPr="00E8461C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8461C">
        <w:rPr>
          <w:rFonts w:ascii="돋움체" w:eastAsia="돋움체" w:cs="돋움체" w:hint="eastAsia"/>
          <w:kern w:val="0"/>
          <w:sz w:val="19"/>
          <w:szCs w:val="19"/>
        </w:rPr>
        <w:t>원소</w:t>
      </w:r>
      <w:r w:rsidRPr="00E8461C">
        <w:rPr>
          <w:rFonts w:ascii="돋움체" w:eastAsia="돋움체" w:cs="돋움체"/>
          <w:kern w:val="0"/>
          <w:sz w:val="19"/>
          <w:szCs w:val="19"/>
        </w:rPr>
        <w:t xml:space="preserve"> 7</w:t>
      </w:r>
      <w:r w:rsidRPr="00E8461C">
        <w:rPr>
          <w:rFonts w:ascii="돋움체" w:eastAsia="돋움체" w:cs="돋움체" w:hint="eastAsia"/>
          <w:kern w:val="0"/>
          <w:sz w:val="19"/>
          <w:szCs w:val="19"/>
        </w:rPr>
        <w:t>를</w:t>
      </w:r>
      <w:r w:rsidRPr="00E8461C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8461C">
        <w:rPr>
          <w:rFonts w:ascii="돋움체" w:eastAsia="돋움체" w:cs="돋움체" w:hint="eastAsia"/>
          <w:kern w:val="0"/>
          <w:sz w:val="19"/>
          <w:szCs w:val="19"/>
        </w:rPr>
        <w:t>삽입한다</w:t>
      </w:r>
      <w:r w:rsidRPr="00E8461C">
        <w:rPr>
          <w:rFonts w:ascii="돋움체" w:eastAsia="돋움체" w:cs="돋움체"/>
          <w:kern w:val="0"/>
          <w:sz w:val="19"/>
          <w:szCs w:val="19"/>
        </w:rPr>
        <w:t>.</w:t>
      </w:r>
    </w:p>
    <w:p w14:paraId="29A4A01C" w14:textId="0608F8EA" w:rsidR="00E8461C" w:rsidRDefault="00E8461C" w:rsidP="00E8461C">
      <w:pPr>
        <w:pStyle w:val="05"/>
        <w:numPr>
          <w:ilvl w:val="0"/>
          <w:numId w:val="24"/>
        </w:numPr>
        <w:rPr>
          <w:rFonts w:ascii="돋움체" w:eastAsia="돋움체" w:cs="돋움체"/>
          <w:kern w:val="0"/>
          <w:sz w:val="19"/>
          <w:szCs w:val="19"/>
        </w:rPr>
      </w:pPr>
      <w:r w:rsidRPr="00E8461C">
        <w:rPr>
          <w:rFonts w:ascii="돋움체" w:eastAsia="돋움체" w:cs="돋움체"/>
          <w:kern w:val="0"/>
          <w:sz w:val="19"/>
          <w:szCs w:val="19"/>
        </w:rPr>
        <w:t>v.pop_back(); //vector v</w:t>
      </w:r>
      <w:r w:rsidRPr="00E8461C">
        <w:rPr>
          <w:rFonts w:ascii="돋움체" w:eastAsia="돋움체" w:cs="돋움체" w:hint="eastAsia"/>
          <w:kern w:val="0"/>
          <w:sz w:val="19"/>
          <w:szCs w:val="19"/>
        </w:rPr>
        <w:t>의</w:t>
      </w:r>
      <w:r w:rsidRPr="00E8461C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8461C">
        <w:rPr>
          <w:rFonts w:ascii="돋움체" w:eastAsia="돋움체" w:cs="돋움체" w:hint="eastAsia"/>
          <w:kern w:val="0"/>
          <w:sz w:val="19"/>
          <w:szCs w:val="19"/>
        </w:rPr>
        <w:t>마지막</w:t>
      </w:r>
      <w:r w:rsidRPr="00E8461C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8461C">
        <w:rPr>
          <w:rFonts w:ascii="돋움체" w:eastAsia="돋움체" w:cs="돋움체" w:hint="eastAsia"/>
          <w:kern w:val="0"/>
          <w:sz w:val="19"/>
          <w:szCs w:val="19"/>
        </w:rPr>
        <w:t>원소를</w:t>
      </w:r>
      <w:r w:rsidRPr="00E8461C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8461C">
        <w:rPr>
          <w:rFonts w:ascii="돋움체" w:eastAsia="돋움체" w:cs="돋움체" w:hint="eastAsia"/>
          <w:kern w:val="0"/>
          <w:sz w:val="19"/>
          <w:szCs w:val="19"/>
        </w:rPr>
        <w:t>참조한다</w:t>
      </w:r>
      <w:r w:rsidRPr="00E8461C">
        <w:rPr>
          <w:rFonts w:ascii="돋움체" w:eastAsia="돋움체" w:cs="돋움체"/>
          <w:kern w:val="0"/>
          <w:sz w:val="19"/>
          <w:szCs w:val="19"/>
        </w:rPr>
        <w:t>.</w:t>
      </w:r>
    </w:p>
    <w:p w14:paraId="16904528" w14:textId="5FB4898D" w:rsidR="00E4425C" w:rsidRDefault="00E4425C" w:rsidP="00523E2F">
      <w:pPr>
        <w:pStyle w:val="05"/>
        <w:numPr>
          <w:ilvl w:val="0"/>
          <w:numId w:val="0"/>
        </w:numPr>
        <w:rPr>
          <w:rFonts w:ascii="돋움체" w:eastAsia="돋움체" w:cs="돋움체"/>
          <w:kern w:val="0"/>
          <w:sz w:val="19"/>
          <w:szCs w:val="19"/>
        </w:rPr>
      </w:pPr>
    </w:p>
    <w:p w14:paraId="075019D0" w14:textId="411D51C3" w:rsidR="0050661D" w:rsidRPr="0050661D" w:rsidRDefault="0050661D" w:rsidP="00523E2F">
      <w:pPr>
        <w:pStyle w:val="05"/>
        <w:numPr>
          <w:ilvl w:val="0"/>
          <w:numId w:val="0"/>
        </w:num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다음표는　정렬과정을　보여주고　있다．어떤　정렬을　수행하고　있는가？</w:t>
      </w:r>
      <w:r w:rsidR="00692020">
        <w:rPr>
          <w:rFonts w:hint="eastAsia"/>
        </w:rPr>
        <w:t xml:space="preserve">　</w:t>
      </w:r>
      <w:r w:rsidR="004E54B6">
        <w:t>- 1</w:t>
      </w:r>
      <w:r w:rsidR="004E54B6">
        <w:rPr>
          <w:rFonts w:hint="eastAsia"/>
        </w:rPr>
        <w:t>번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50661D" w14:paraId="0BE70556" w14:textId="77777777" w:rsidTr="00506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3" w:type="dxa"/>
          </w:tcPr>
          <w:p w14:paraId="38497D6F" w14:textId="7C52FF0C" w:rsidR="0050661D" w:rsidRDefault="0050661D" w:rsidP="00692020">
            <w:pPr>
              <w:pStyle w:val="05"/>
              <w:numPr>
                <w:ilvl w:val="0"/>
                <w:numId w:val="0"/>
              </w:numPr>
            </w:pPr>
            <w:r>
              <w:rPr>
                <w:rFonts w:hint="eastAsia"/>
              </w:rPr>
              <w:t>초기값</w:t>
            </w:r>
          </w:p>
        </w:tc>
        <w:tc>
          <w:tcPr>
            <w:tcW w:w="1493" w:type="dxa"/>
          </w:tcPr>
          <w:p w14:paraId="765DE336" w14:textId="170F721D" w:rsidR="0050661D" w:rsidRDefault="0050661D" w:rsidP="00692020">
            <w:pPr>
              <w:pStyle w:val="05"/>
              <w:numPr>
                <w:ilvl w:val="0"/>
                <w:numId w:val="0"/>
              </w:numPr>
            </w:pPr>
            <w:r>
              <w:rPr>
                <w:rFonts w:hint="eastAsia"/>
              </w:rPr>
              <w:t>２</w:t>
            </w:r>
          </w:p>
        </w:tc>
        <w:tc>
          <w:tcPr>
            <w:tcW w:w="1494" w:type="dxa"/>
          </w:tcPr>
          <w:p w14:paraId="0AE2914C" w14:textId="46998033" w:rsidR="0050661D" w:rsidRDefault="0050661D" w:rsidP="00692020">
            <w:pPr>
              <w:pStyle w:val="05"/>
              <w:numPr>
                <w:ilvl w:val="0"/>
                <w:numId w:val="0"/>
              </w:numPr>
            </w:pPr>
            <w:r>
              <w:rPr>
                <w:rFonts w:hint="eastAsia"/>
              </w:rPr>
              <w:t>６</w:t>
            </w:r>
          </w:p>
        </w:tc>
        <w:tc>
          <w:tcPr>
            <w:tcW w:w="1494" w:type="dxa"/>
          </w:tcPr>
          <w:p w14:paraId="30ECBBB2" w14:textId="09D8112D" w:rsidR="0050661D" w:rsidRDefault="0050661D" w:rsidP="00692020">
            <w:pPr>
              <w:pStyle w:val="05"/>
              <w:numPr>
                <w:ilvl w:val="0"/>
                <w:numId w:val="0"/>
              </w:numPr>
            </w:pPr>
            <w:r>
              <w:rPr>
                <w:rFonts w:hint="eastAsia"/>
              </w:rPr>
              <w:t>３</w:t>
            </w:r>
          </w:p>
        </w:tc>
        <w:tc>
          <w:tcPr>
            <w:tcW w:w="1494" w:type="dxa"/>
          </w:tcPr>
          <w:p w14:paraId="04E96027" w14:textId="4117AD5C" w:rsidR="0050661D" w:rsidRDefault="0050661D" w:rsidP="00692020">
            <w:pPr>
              <w:pStyle w:val="05"/>
              <w:numPr>
                <w:ilvl w:val="0"/>
                <w:numId w:val="0"/>
              </w:numPr>
            </w:pPr>
            <w:r>
              <w:rPr>
                <w:rFonts w:hint="eastAsia"/>
              </w:rPr>
              <w:t>７</w:t>
            </w:r>
          </w:p>
        </w:tc>
        <w:tc>
          <w:tcPr>
            <w:tcW w:w="1494" w:type="dxa"/>
          </w:tcPr>
          <w:p w14:paraId="081A6C66" w14:textId="44627D3C" w:rsidR="0050661D" w:rsidRDefault="0050661D" w:rsidP="00692020">
            <w:pPr>
              <w:pStyle w:val="05"/>
              <w:numPr>
                <w:ilvl w:val="0"/>
                <w:numId w:val="0"/>
              </w:numPr>
            </w:pPr>
            <w:r>
              <w:rPr>
                <w:rFonts w:hint="eastAsia"/>
              </w:rPr>
              <w:t>５</w:t>
            </w:r>
          </w:p>
        </w:tc>
        <w:tc>
          <w:tcPr>
            <w:tcW w:w="1494" w:type="dxa"/>
          </w:tcPr>
          <w:p w14:paraId="78BD2951" w14:textId="116B4655" w:rsidR="0050661D" w:rsidRDefault="0050661D" w:rsidP="00692020">
            <w:pPr>
              <w:pStyle w:val="05"/>
              <w:numPr>
                <w:ilvl w:val="0"/>
                <w:numId w:val="0"/>
              </w:numPr>
            </w:pPr>
            <w:r>
              <w:rPr>
                <w:rFonts w:hint="eastAsia"/>
              </w:rPr>
              <w:t>８</w:t>
            </w:r>
          </w:p>
        </w:tc>
      </w:tr>
      <w:tr w:rsidR="0050661D" w14:paraId="73B03792" w14:textId="77777777" w:rsidTr="0050661D">
        <w:tc>
          <w:tcPr>
            <w:tcW w:w="1493" w:type="dxa"/>
          </w:tcPr>
          <w:p w14:paraId="38C45FED" w14:textId="727DF1FD" w:rsidR="0050661D" w:rsidRDefault="0050661D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１회</w:t>
            </w:r>
          </w:p>
        </w:tc>
        <w:tc>
          <w:tcPr>
            <w:tcW w:w="1493" w:type="dxa"/>
          </w:tcPr>
          <w:p w14:paraId="60A0DCF7" w14:textId="711A1E95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1494" w:type="dxa"/>
          </w:tcPr>
          <w:p w14:paraId="1649CFB7" w14:textId="12142667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1494" w:type="dxa"/>
          </w:tcPr>
          <w:p w14:paraId="28B26D1C" w14:textId="2A120307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1494" w:type="dxa"/>
          </w:tcPr>
          <w:p w14:paraId="6010858A" w14:textId="100AF392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1494" w:type="dxa"/>
          </w:tcPr>
          <w:p w14:paraId="74DFEC13" w14:textId="0F2EDB38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1494" w:type="dxa"/>
          </w:tcPr>
          <w:p w14:paraId="4D709926" w14:textId="139CA925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８</w:t>
            </w:r>
          </w:p>
        </w:tc>
      </w:tr>
      <w:tr w:rsidR="0050661D" w14:paraId="3EC51233" w14:textId="77777777" w:rsidTr="0050661D">
        <w:tc>
          <w:tcPr>
            <w:tcW w:w="1493" w:type="dxa"/>
          </w:tcPr>
          <w:p w14:paraId="4A50C40A" w14:textId="482F804D" w:rsidR="0050661D" w:rsidRDefault="0050661D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２회</w:t>
            </w:r>
          </w:p>
        </w:tc>
        <w:tc>
          <w:tcPr>
            <w:tcW w:w="1493" w:type="dxa"/>
          </w:tcPr>
          <w:p w14:paraId="177D91F8" w14:textId="7C11B3F3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1494" w:type="dxa"/>
          </w:tcPr>
          <w:p w14:paraId="4755A4DF" w14:textId="4E31645E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1494" w:type="dxa"/>
          </w:tcPr>
          <w:p w14:paraId="3BA2C751" w14:textId="57E443FC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1494" w:type="dxa"/>
          </w:tcPr>
          <w:p w14:paraId="6EC55320" w14:textId="6B111294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1494" w:type="dxa"/>
          </w:tcPr>
          <w:p w14:paraId="2312F7A0" w14:textId="0902B786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1494" w:type="dxa"/>
          </w:tcPr>
          <w:p w14:paraId="29B2787D" w14:textId="4847379E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８</w:t>
            </w:r>
          </w:p>
        </w:tc>
      </w:tr>
      <w:tr w:rsidR="0050661D" w14:paraId="667A2CBB" w14:textId="77777777" w:rsidTr="0050661D">
        <w:tc>
          <w:tcPr>
            <w:tcW w:w="1493" w:type="dxa"/>
          </w:tcPr>
          <w:p w14:paraId="2958109C" w14:textId="05A3084D" w:rsidR="0050661D" w:rsidRDefault="0050661D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３회</w:t>
            </w:r>
          </w:p>
        </w:tc>
        <w:tc>
          <w:tcPr>
            <w:tcW w:w="1493" w:type="dxa"/>
          </w:tcPr>
          <w:p w14:paraId="32820198" w14:textId="6F2D7B1E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1494" w:type="dxa"/>
          </w:tcPr>
          <w:p w14:paraId="408404A7" w14:textId="3ED91C1E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1494" w:type="dxa"/>
          </w:tcPr>
          <w:p w14:paraId="23B34BBE" w14:textId="2A188C3B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1494" w:type="dxa"/>
          </w:tcPr>
          <w:p w14:paraId="306D8008" w14:textId="0AC88B67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1494" w:type="dxa"/>
          </w:tcPr>
          <w:p w14:paraId="73D57BBC" w14:textId="4A98AB56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1494" w:type="dxa"/>
          </w:tcPr>
          <w:p w14:paraId="5FF8CA6A" w14:textId="5DF1CF91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８</w:t>
            </w:r>
          </w:p>
        </w:tc>
      </w:tr>
      <w:tr w:rsidR="0050661D" w14:paraId="4C768E7C" w14:textId="77777777" w:rsidTr="0050661D">
        <w:tc>
          <w:tcPr>
            <w:tcW w:w="1493" w:type="dxa"/>
          </w:tcPr>
          <w:p w14:paraId="7812F52C" w14:textId="7B9FAE37" w:rsidR="0050661D" w:rsidRDefault="0050661D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４회</w:t>
            </w:r>
          </w:p>
        </w:tc>
        <w:tc>
          <w:tcPr>
            <w:tcW w:w="1493" w:type="dxa"/>
          </w:tcPr>
          <w:p w14:paraId="0A5480C3" w14:textId="20B4D8E7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1494" w:type="dxa"/>
          </w:tcPr>
          <w:p w14:paraId="66DC8258" w14:textId="54F1C69F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1494" w:type="dxa"/>
          </w:tcPr>
          <w:p w14:paraId="34814B14" w14:textId="5A5D9E26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1494" w:type="dxa"/>
          </w:tcPr>
          <w:p w14:paraId="5F2A0153" w14:textId="5488F038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1494" w:type="dxa"/>
          </w:tcPr>
          <w:p w14:paraId="6981BCCB" w14:textId="24747B13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1494" w:type="dxa"/>
          </w:tcPr>
          <w:p w14:paraId="3134AA50" w14:textId="23A23C81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８</w:t>
            </w:r>
          </w:p>
        </w:tc>
      </w:tr>
      <w:tr w:rsidR="0050661D" w14:paraId="0D4E959F" w14:textId="77777777" w:rsidTr="0050661D">
        <w:tc>
          <w:tcPr>
            <w:tcW w:w="1493" w:type="dxa"/>
          </w:tcPr>
          <w:p w14:paraId="7B451990" w14:textId="5A93C874" w:rsidR="0050661D" w:rsidRDefault="0050661D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５회</w:t>
            </w:r>
          </w:p>
        </w:tc>
        <w:tc>
          <w:tcPr>
            <w:tcW w:w="1493" w:type="dxa"/>
          </w:tcPr>
          <w:p w14:paraId="24F2A672" w14:textId="21F7E7F9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1494" w:type="dxa"/>
          </w:tcPr>
          <w:p w14:paraId="0BE82415" w14:textId="3E8AFD65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1494" w:type="dxa"/>
          </w:tcPr>
          <w:p w14:paraId="63BCE3BD" w14:textId="7527DF89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1494" w:type="dxa"/>
          </w:tcPr>
          <w:p w14:paraId="6079A6A5" w14:textId="15B76E6D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1494" w:type="dxa"/>
          </w:tcPr>
          <w:p w14:paraId="35FAF1BE" w14:textId="3914158D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1494" w:type="dxa"/>
          </w:tcPr>
          <w:p w14:paraId="7718CBC7" w14:textId="528BA6C7" w:rsidR="0050661D" w:rsidRDefault="00861731" w:rsidP="0050661D">
            <w:pPr>
              <w:pStyle w:val="0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８</w:t>
            </w:r>
          </w:p>
        </w:tc>
      </w:tr>
    </w:tbl>
    <w:p w14:paraId="654B7ABA" w14:textId="77777777" w:rsidR="00861731" w:rsidRDefault="00861731" w:rsidP="00692020">
      <w:pPr>
        <w:pStyle w:val="05"/>
        <w:numPr>
          <w:ilvl w:val="0"/>
          <w:numId w:val="0"/>
        </w:numPr>
        <w:ind w:firstLine="195"/>
      </w:pPr>
      <w:r>
        <w:rPr>
          <w:rFonts w:hint="eastAsia"/>
        </w:rPr>
        <w:t>１）선택정렬</w:t>
      </w:r>
      <w:r>
        <w:tab/>
      </w:r>
      <w:r>
        <w:tab/>
      </w:r>
      <w:r>
        <w:tab/>
      </w:r>
      <w:r>
        <w:rPr>
          <w:rFonts w:hint="eastAsia"/>
        </w:rPr>
        <w:t>２）삽입정렬</w:t>
      </w:r>
      <w:r>
        <w:tab/>
      </w:r>
      <w:r>
        <w:tab/>
      </w:r>
      <w:r>
        <w:rPr>
          <w:rFonts w:hint="eastAsia"/>
        </w:rPr>
        <w:t>３）퀵정렬</w:t>
      </w:r>
      <w:r>
        <w:tab/>
      </w:r>
      <w:r>
        <w:tab/>
      </w:r>
      <w:r>
        <w:rPr>
          <w:rFonts w:hint="eastAsia"/>
        </w:rPr>
        <w:t>４）합병정렬</w:t>
      </w:r>
      <w:r w:rsidR="00692020">
        <w:rPr>
          <w:rFonts w:hint="eastAsia"/>
        </w:rPr>
        <w:t xml:space="preserve">　</w:t>
      </w:r>
    </w:p>
    <w:p w14:paraId="4D16FCC8" w14:textId="77777777" w:rsidR="00861731" w:rsidRDefault="00861731" w:rsidP="00692020">
      <w:pPr>
        <w:pStyle w:val="05"/>
        <w:numPr>
          <w:ilvl w:val="0"/>
          <w:numId w:val="0"/>
        </w:numPr>
        <w:ind w:firstLine="195"/>
      </w:pPr>
    </w:p>
    <w:p w14:paraId="35E52D2E" w14:textId="4000910B" w:rsidR="005E335A" w:rsidRDefault="005E335A" w:rsidP="00523E2F">
      <w:pPr>
        <w:pStyle w:val="05"/>
        <w:numPr>
          <w:ilvl w:val="0"/>
          <w:numId w:val="0"/>
        </w:numPr>
        <w:ind w:left="235"/>
      </w:pPr>
      <w:r>
        <w:rPr>
          <w:rFonts w:hint="eastAsia"/>
        </w:rPr>
        <w:t xml:space="preserve">그림과 같은 트리에서 노드 방문의 순서가 </w:t>
      </w:r>
      <w:r>
        <w:t>C-B-E-F-D-A</w:t>
      </w:r>
      <w:r>
        <w:rPr>
          <w:rFonts w:hint="eastAsia"/>
        </w:rPr>
        <w:t>형태로 이루어졌다면 어떤 방식으로 노드를 방문한 것이라 할수 있는가?</w:t>
      </w:r>
      <w:r>
        <w:t xml:space="preserve"> </w:t>
      </w:r>
      <w:r w:rsidR="004E54B6">
        <w:t xml:space="preserve">– </w:t>
      </w:r>
      <w:r w:rsidR="004E54B6">
        <w:rPr>
          <w:rFonts w:hint="eastAsia"/>
        </w:rPr>
        <w:t>2번</w:t>
      </w:r>
    </w:p>
    <w:p w14:paraId="36A87A35" w14:textId="786521CF" w:rsidR="005E335A" w:rsidRDefault="005E335A" w:rsidP="005E335A">
      <w:pPr>
        <w:pStyle w:val="05"/>
        <w:numPr>
          <w:ilvl w:val="0"/>
          <w:numId w:val="0"/>
        </w:numPr>
        <w:ind w:left="195"/>
      </w:pPr>
    </w:p>
    <w:p w14:paraId="5ACF0B3E" w14:textId="75779DEF" w:rsidR="005E335A" w:rsidRDefault="003C06A1" w:rsidP="005E335A">
      <w:pPr>
        <w:pStyle w:val="05"/>
        <w:numPr>
          <w:ilvl w:val="0"/>
          <w:numId w:val="0"/>
        </w:numPr>
        <w:ind w:left="195"/>
        <w:jc w:val="center"/>
      </w:pPr>
      <w:r>
        <w:pict w14:anchorId="471C4B88">
          <v:shape id="_x0000_i1028" type="#_x0000_t75" style="width:156.75pt;height:119.25pt">
            <v:imagedata r:id="rId14" o:title="트리"/>
          </v:shape>
        </w:pict>
      </w:r>
    </w:p>
    <w:p w14:paraId="34491894" w14:textId="5D85BEAC" w:rsidR="005E335A" w:rsidRDefault="005E335A" w:rsidP="005E335A">
      <w:pPr>
        <w:pStyle w:val="05"/>
        <w:numPr>
          <w:ilvl w:val="0"/>
          <w:numId w:val="0"/>
        </w:numPr>
        <w:ind w:left="195"/>
      </w:pPr>
      <w:r>
        <w:t>1)Pre-order Traversal      2)In-order Traversal</w:t>
      </w:r>
      <w:r>
        <w:tab/>
        <w:t xml:space="preserve">     3)Post-order Traversal      4)Level-order Traversal</w:t>
      </w:r>
    </w:p>
    <w:p w14:paraId="08F2C846" w14:textId="267954C3" w:rsidR="005E335A" w:rsidRPr="005E335A" w:rsidRDefault="00AA6B3F" w:rsidP="00AA6B3F">
      <w:pPr>
        <w:pStyle w:val="02"/>
      </w:pPr>
      <w:r>
        <w:rPr>
          <w:rFonts w:hint="eastAsia"/>
        </w:rPr>
        <w:t>서술형</w:t>
      </w:r>
    </w:p>
    <w:p w14:paraId="5EE11BAC" w14:textId="6243A556" w:rsidR="00293740" w:rsidRDefault="00861731" w:rsidP="00AA6B3F">
      <w:pPr>
        <w:pStyle w:val="05"/>
        <w:numPr>
          <w:ilvl w:val="0"/>
          <w:numId w:val="32"/>
        </w:numPr>
      </w:pPr>
      <w:r>
        <w:rPr>
          <w:rFonts w:hint="eastAsia"/>
        </w:rPr>
        <w:t xml:space="preserve">디자인패턴에　대한　종류와　특징을　</w:t>
      </w:r>
      <w:proofErr w:type="spellStart"/>
      <w:r>
        <w:rPr>
          <w:rFonts w:hint="eastAsia"/>
        </w:rPr>
        <w:t>아는대로</w:t>
      </w:r>
      <w:proofErr w:type="spellEnd"/>
      <w:r>
        <w:rPr>
          <w:rFonts w:hint="eastAsia"/>
        </w:rPr>
        <w:t xml:space="preserve">　서술하라．</w:t>
      </w:r>
      <w:r w:rsidR="008C16C5">
        <w:rPr>
          <w:rFonts w:hint="eastAsia"/>
        </w:rPr>
        <w:t xml:space="preserve"> </w:t>
      </w:r>
      <w:r w:rsidR="008C16C5">
        <w:t xml:space="preserve">- </w:t>
      </w:r>
      <w:r w:rsidR="008C16C5" w:rsidRPr="008C16C5">
        <w:rPr>
          <w:rFonts w:hint="eastAsia"/>
          <w:color w:val="FF0000"/>
        </w:rPr>
        <w:t>구글 검색</w:t>
      </w:r>
    </w:p>
    <w:p w14:paraId="16AABEC5" w14:textId="22BF6609" w:rsidR="008C16C5" w:rsidRDefault="008C16C5" w:rsidP="008C16C5">
      <w:pPr>
        <w:pStyle w:val="05"/>
        <w:numPr>
          <w:ilvl w:val="0"/>
          <w:numId w:val="0"/>
        </w:numPr>
        <w:ind w:left="800"/>
      </w:pPr>
      <w:r>
        <w:rPr>
          <w:rFonts w:hint="eastAsia"/>
        </w:rPr>
        <w:t>효율적인 코드를 만들기 위한 방법론이며</w:t>
      </w:r>
    </w:p>
    <w:p w14:paraId="7C19C29F" w14:textId="66EDE0B2" w:rsidR="008C16C5" w:rsidRDefault="00597AA9" w:rsidP="00597AA9">
      <w:pPr>
        <w:pStyle w:val="05"/>
        <w:numPr>
          <w:ilvl w:val="0"/>
          <w:numId w:val="0"/>
        </w:numPr>
        <w:ind w:left="800"/>
      </w:pPr>
      <w:r>
        <w:t>Single</w:t>
      </w:r>
      <w:r>
        <w:rPr>
          <w:rFonts w:hint="eastAsia"/>
        </w:rPr>
        <w:t>t</w:t>
      </w:r>
      <w:r>
        <w:t>on</w:t>
      </w:r>
      <w:r>
        <w:rPr>
          <w:rFonts w:hint="eastAsia"/>
        </w:rPr>
        <w:t xml:space="preserve">같은 </w:t>
      </w:r>
      <w:r w:rsidR="008C16C5">
        <w:rPr>
          <w:rFonts w:hint="eastAsia"/>
        </w:rPr>
        <w:t>다양한 디자인 형식이 있다.</w:t>
      </w:r>
    </w:p>
    <w:p w14:paraId="4ED205D3" w14:textId="77777777" w:rsidR="00597AA9" w:rsidRDefault="00597AA9" w:rsidP="00597AA9">
      <w:pPr>
        <w:pStyle w:val="05"/>
        <w:numPr>
          <w:ilvl w:val="0"/>
          <w:numId w:val="0"/>
        </w:numPr>
        <w:ind w:left="800"/>
      </w:pPr>
    </w:p>
    <w:p w14:paraId="4DC0D2A6" w14:textId="78049F1A" w:rsidR="00293740" w:rsidRDefault="00293740" w:rsidP="00AA6B3F">
      <w:pPr>
        <w:pStyle w:val="05"/>
        <w:numPr>
          <w:ilvl w:val="0"/>
          <w:numId w:val="32"/>
        </w:numPr>
      </w:pPr>
      <w:r>
        <w:rPr>
          <w:rFonts w:hint="eastAsia"/>
        </w:rPr>
        <w:t xml:space="preserve">함수 오버로딩과 </w:t>
      </w:r>
      <w:proofErr w:type="spellStart"/>
      <w:r>
        <w:rPr>
          <w:rFonts w:hint="eastAsia"/>
        </w:rPr>
        <w:t>오버라이딩에</w:t>
      </w:r>
      <w:proofErr w:type="spellEnd"/>
      <w:r>
        <w:rPr>
          <w:rFonts w:hint="eastAsia"/>
        </w:rPr>
        <w:t xml:space="preserve"> 대하여 서술하라.</w:t>
      </w:r>
    </w:p>
    <w:p w14:paraId="6458ADF7" w14:textId="4DAB6EE3" w:rsidR="001304AC" w:rsidRDefault="001304AC" w:rsidP="001304AC">
      <w:pPr>
        <w:pStyle w:val="05"/>
        <w:numPr>
          <w:ilvl w:val="0"/>
          <w:numId w:val="35"/>
        </w:numPr>
      </w:pPr>
      <w:r>
        <w:rPr>
          <w:rFonts w:hint="eastAsia"/>
        </w:rPr>
        <w:t>함수 오버로딩</w:t>
      </w:r>
    </w:p>
    <w:p w14:paraId="50D8C891" w14:textId="0AEE1D27" w:rsidR="001304AC" w:rsidRDefault="001304AC" w:rsidP="001304AC">
      <w:pPr>
        <w:pStyle w:val="05"/>
        <w:numPr>
          <w:ilvl w:val="0"/>
          <w:numId w:val="0"/>
        </w:numPr>
        <w:ind w:left="800"/>
      </w:pPr>
      <w:r>
        <w:rPr>
          <w:rFonts w:hint="eastAsia"/>
        </w:rPr>
        <w:lastRenderedPageBreak/>
        <w:t>함수의 이름과 반환형이 겹쳐도 넘겨주는 매개변수의 데이터형이나 매개변수의 수가 다르면 다른 함수라고 판단한다.</w:t>
      </w:r>
    </w:p>
    <w:p w14:paraId="6BE104FB" w14:textId="49A88D5B" w:rsidR="001304AC" w:rsidRDefault="001304AC" w:rsidP="001304AC">
      <w:pPr>
        <w:pStyle w:val="05"/>
        <w:numPr>
          <w:ilvl w:val="0"/>
          <w:numId w:val="35"/>
        </w:numPr>
      </w:pP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오버라이딩</w:t>
      </w:r>
      <w:proofErr w:type="spellEnd"/>
      <w:r w:rsidR="008C16C5">
        <w:rPr>
          <w:rFonts w:hint="eastAsia"/>
        </w:rPr>
        <w:t xml:space="preserve"> </w:t>
      </w:r>
      <w:r w:rsidR="008C16C5">
        <w:t xml:space="preserve">– </w:t>
      </w:r>
      <w:r w:rsidR="008C16C5" w:rsidRPr="008C16C5">
        <w:rPr>
          <w:rFonts w:hint="eastAsia"/>
          <w:color w:val="FF0000"/>
        </w:rPr>
        <w:t>구글 검색</w:t>
      </w:r>
    </w:p>
    <w:p w14:paraId="600007FF" w14:textId="6A363E7A" w:rsidR="008C16C5" w:rsidRDefault="008C16C5" w:rsidP="008C16C5">
      <w:pPr>
        <w:pStyle w:val="05"/>
        <w:numPr>
          <w:ilvl w:val="0"/>
          <w:numId w:val="0"/>
        </w:numPr>
        <w:ind w:left="800"/>
      </w:pPr>
      <w:r>
        <w:rPr>
          <w:rFonts w:hint="eastAsia"/>
        </w:rPr>
        <w:t>함수를 자식 클래스가 재정의할 수 있게 해주는 기능</w:t>
      </w:r>
    </w:p>
    <w:p w14:paraId="3E07AB75" w14:textId="77777777" w:rsidR="00597AA9" w:rsidRDefault="00597AA9" w:rsidP="008C16C5">
      <w:pPr>
        <w:pStyle w:val="05"/>
        <w:numPr>
          <w:ilvl w:val="0"/>
          <w:numId w:val="0"/>
        </w:numPr>
        <w:ind w:left="800"/>
      </w:pPr>
    </w:p>
    <w:p w14:paraId="4D27B68F" w14:textId="2845B32E" w:rsidR="00523E2F" w:rsidRDefault="00293740" w:rsidP="00AA6B3F">
      <w:pPr>
        <w:pStyle w:val="05"/>
        <w:numPr>
          <w:ilvl w:val="0"/>
          <w:numId w:val="32"/>
        </w:numPr>
      </w:pPr>
      <w:r>
        <w:rPr>
          <w:rFonts w:hint="eastAsia"/>
        </w:rPr>
        <w:t>업캐스팅과 다운캐스팅에 대하여 서술하라.</w:t>
      </w:r>
    </w:p>
    <w:p w14:paraId="14F7BFDC" w14:textId="474978E0" w:rsidR="008C16C5" w:rsidRDefault="008C16C5" w:rsidP="008C16C5">
      <w:pPr>
        <w:pStyle w:val="05"/>
        <w:numPr>
          <w:ilvl w:val="0"/>
          <w:numId w:val="0"/>
        </w:numPr>
        <w:ind w:left="800"/>
        <w:rPr>
          <w:color w:val="FF0000"/>
        </w:rPr>
      </w:pPr>
      <w:r w:rsidRPr="008C16C5">
        <w:rPr>
          <w:rFonts w:hint="eastAsia"/>
          <w:color w:val="FF0000"/>
        </w:rPr>
        <w:t>구글 검색해도 이해가 잘 안됩니다.</w:t>
      </w:r>
    </w:p>
    <w:p w14:paraId="68AF0D41" w14:textId="77777777" w:rsidR="00597AA9" w:rsidRPr="008C16C5" w:rsidRDefault="00597AA9" w:rsidP="008C16C5">
      <w:pPr>
        <w:pStyle w:val="05"/>
        <w:numPr>
          <w:ilvl w:val="0"/>
          <w:numId w:val="0"/>
        </w:numPr>
        <w:ind w:left="800"/>
        <w:rPr>
          <w:color w:val="FF0000"/>
        </w:rPr>
      </w:pPr>
    </w:p>
    <w:p w14:paraId="306D467B" w14:textId="7BD9C87B" w:rsidR="00523E2F" w:rsidRDefault="00523E2F" w:rsidP="00AA6B3F">
      <w:pPr>
        <w:pStyle w:val="05"/>
        <w:numPr>
          <w:ilvl w:val="0"/>
          <w:numId w:val="32"/>
        </w:numPr>
      </w:pPr>
      <w:r>
        <w:rPr>
          <w:rFonts w:hint="eastAsia"/>
        </w:rPr>
        <w:t>객체지향프로그래밍(</w:t>
      </w:r>
      <w:r>
        <w:t>OOP)</w:t>
      </w:r>
      <w:r>
        <w:rPr>
          <w:rFonts w:hint="eastAsia"/>
        </w:rPr>
        <w:t>에 대하여 서술하고 이에 대한 특징을 설명하라.</w:t>
      </w:r>
    </w:p>
    <w:p w14:paraId="6CED1C47" w14:textId="1E9C5553" w:rsidR="001304AC" w:rsidRDefault="001304AC" w:rsidP="001304AC">
      <w:pPr>
        <w:pStyle w:val="05"/>
        <w:numPr>
          <w:ilvl w:val="0"/>
          <w:numId w:val="0"/>
        </w:numPr>
        <w:ind w:left="800"/>
      </w:pPr>
      <w:r>
        <w:t>Private</w:t>
      </w:r>
      <w:r>
        <w:rPr>
          <w:rFonts w:hint="eastAsia"/>
        </w:rPr>
        <w:t xml:space="preserve">나 </w:t>
      </w:r>
      <w:r>
        <w:t>Public</w:t>
      </w:r>
      <w:r>
        <w:rPr>
          <w:rFonts w:hint="eastAsia"/>
        </w:rPr>
        <w:t>같이 접근 제어관리자를 통해 해당 데이터에 접근할 수 있는지 없는지를 나누어서 다른 곳에서의 접근으로 인한 데이터의 변경을 최소화한다.</w:t>
      </w:r>
    </w:p>
    <w:p w14:paraId="6E821B67" w14:textId="77777777" w:rsidR="00597AA9" w:rsidRPr="005E335A" w:rsidRDefault="00597AA9" w:rsidP="001304AC">
      <w:pPr>
        <w:pStyle w:val="05"/>
        <w:numPr>
          <w:ilvl w:val="0"/>
          <w:numId w:val="0"/>
        </w:numPr>
        <w:ind w:left="800"/>
      </w:pPr>
    </w:p>
    <w:p w14:paraId="6B35B279" w14:textId="10623ED9" w:rsidR="00523E2F" w:rsidRDefault="00523E2F" w:rsidP="00AA6B3F">
      <w:pPr>
        <w:pStyle w:val="05"/>
        <w:numPr>
          <w:ilvl w:val="0"/>
          <w:numId w:val="32"/>
        </w:numPr>
      </w:pPr>
      <w:r>
        <w:rPr>
          <w:rFonts w:hint="eastAsia"/>
        </w:rPr>
        <w:t xml:space="preserve">Call by Value와　</w:t>
      </w:r>
      <w:r>
        <w:t>Call by Reference</w:t>
      </w:r>
      <w:r>
        <w:rPr>
          <w:rFonts w:hint="eastAsia"/>
        </w:rPr>
        <w:t>에　대하여　서술하라．</w:t>
      </w:r>
    </w:p>
    <w:p w14:paraId="2411CB33" w14:textId="44F7CAA8" w:rsidR="00597AA9" w:rsidRDefault="00597AA9" w:rsidP="00597AA9">
      <w:pPr>
        <w:pStyle w:val="05"/>
        <w:numPr>
          <w:ilvl w:val="0"/>
          <w:numId w:val="0"/>
        </w:numPr>
        <w:ind w:left="800"/>
      </w:pPr>
      <w:r>
        <w:t>Call by Value</w:t>
      </w:r>
    </w:p>
    <w:p w14:paraId="71267322" w14:textId="71CFBD09" w:rsidR="00597AA9" w:rsidRDefault="00597AA9" w:rsidP="00597AA9">
      <w:pPr>
        <w:pStyle w:val="05"/>
        <w:numPr>
          <w:ilvl w:val="0"/>
          <w:numId w:val="0"/>
        </w:numPr>
        <w:ind w:left="800"/>
      </w:pPr>
      <w:r>
        <w:rPr>
          <w:rFonts w:hint="eastAsia"/>
        </w:rPr>
        <w:t>값은 복사하여 처리하기 때문에 원래의 값은 변경이 일어나지 않고</w:t>
      </w:r>
    </w:p>
    <w:p w14:paraId="49940758" w14:textId="6069B143" w:rsidR="00597AA9" w:rsidRDefault="00597AA9" w:rsidP="00597AA9">
      <w:pPr>
        <w:pStyle w:val="05"/>
        <w:numPr>
          <w:ilvl w:val="0"/>
          <w:numId w:val="0"/>
        </w:numPr>
        <w:ind w:left="800"/>
      </w:pPr>
      <w:proofErr w:type="spellStart"/>
      <w:r>
        <w:rPr>
          <w:rFonts w:hint="eastAsia"/>
        </w:rPr>
        <w:t>불러운</w:t>
      </w:r>
      <w:proofErr w:type="spellEnd"/>
      <w:r>
        <w:rPr>
          <w:rFonts w:hint="eastAsia"/>
        </w:rPr>
        <w:t xml:space="preserve"> 값을 복사하</w:t>
      </w:r>
      <w:r w:rsidR="00C24C8D">
        <w:rPr>
          <w:rFonts w:hint="eastAsia"/>
        </w:rPr>
        <w:t>여</w:t>
      </w:r>
      <w:r>
        <w:rPr>
          <w:rFonts w:hint="eastAsia"/>
        </w:rPr>
        <w:t xml:space="preserve"> 처리해서 새로운 메모리 공간이 사용된다.</w:t>
      </w:r>
    </w:p>
    <w:p w14:paraId="25793210" w14:textId="70B338B3" w:rsidR="00597AA9" w:rsidRDefault="00597AA9" w:rsidP="00597AA9">
      <w:pPr>
        <w:pStyle w:val="05"/>
        <w:numPr>
          <w:ilvl w:val="0"/>
          <w:numId w:val="0"/>
        </w:numPr>
        <w:ind w:left="800"/>
      </w:pPr>
      <w:r>
        <w:rPr>
          <w:rFonts w:hint="eastAsia"/>
        </w:rPr>
        <w:t>C</w:t>
      </w:r>
      <w:r>
        <w:t>all by Reference</w:t>
      </w:r>
    </w:p>
    <w:p w14:paraId="26932BD5" w14:textId="200408D8" w:rsidR="00597AA9" w:rsidRDefault="00597AA9" w:rsidP="00597AA9">
      <w:pPr>
        <w:pStyle w:val="05"/>
        <w:numPr>
          <w:ilvl w:val="0"/>
          <w:numId w:val="0"/>
        </w:numPr>
        <w:ind w:left="800"/>
      </w:pPr>
      <w:r>
        <w:rPr>
          <w:rFonts w:hint="eastAsia"/>
        </w:rPr>
        <w:t>값의 주소를 불러와서 처리하기 때문에 원래의 값에 변경이 일어나고</w:t>
      </w:r>
    </w:p>
    <w:p w14:paraId="55D40555" w14:textId="6306F29A" w:rsidR="00597AA9" w:rsidRDefault="00597AA9" w:rsidP="00597AA9">
      <w:pPr>
        <w:pStyle w:val="05"/>
        <w:numPr>
          <w:ilvl w:val="0"/>
          <w:numId w:val="0"/>
        </w:numPr>
        <w:ind w:left="800"/>
      </w:pPr>
      <w:r>
        <w:rPr>
          <w:rFonts w:hint="eastAsia"/>
        </w:rPr>
        <w:t>불러온 값의 주소를 참조하여 처리했기 때문에 새로운 메모리 공간을 사용하지 않는다.</w:t>
      </w:r>
    </w:p>
    <w:p w14:paraId="60837118" w14:textId="77777777" w:rsidR="00597AA9" w:rsidRDefault="00597AA9" w:rsidP="00597AA9">
      <w:pPr>
        <w:pStyle w:val="05"/>
        <w:numPr>
          <w:ilvl w:val="0"/>
          <w:numId w:val="0"/>
        </w:numPr>
        <w:ind w:left="800"/>
      </w:pPr>
    </w:p>
    <w:p w14:paraId="060CCB57" w14:textId="79BA0E4E" w:rsidR="00523E2F" w:rsidRDefault="00523E2F" w:rsidP="00AA6B3F">
      <w:pPr>
        <w:pStyle w:val="05"/>
        <w:numPr>
          <w:ilvl w:val="0"/>
          <w:numId w:val="32"/>
        </w:numPr>
      </w:pPr>
      <w:r>
        <w:rPr>
          <w:rFonts w:hint="eastAsia"/>
        </w:rPr>
        <w:t>메모리　영역을　나열하고　각　메모리　영역의　특징을　서술하라．</w:t>
      </w:r>
      <w:r w:rsidR="00D61DC0">
        <w:br/>
      </w:r>
      <w:proofErr w:type="gramStart"/>
      <w:r w:rsidR="00D61DC0">
        <w:t>1 .</w:t>
      </w:r>
      <w:proofErr w:type="gramEnd"/>
      <w:r w:rsidR="00D61DC0">
        <w:t xml:space="preserve">  </w:t>
      </w:r>
      <w:r w:rsidR="00D61DC0">
        <w:rPr>
          <w:rFonts w:hint="eastAsia"/>
        </w:rPr>
        <w:t>메모리 영역</w:t>
      </w:r>
    </w:p>
    <w:p w14:paraId="71C3B946" w14:textId="444A06C0" w:rsidR="00D61DC0" w:rsidRDefault="00D61DC0" w:rsidP="00D61DC0">
      <w:pPr>
        <w:pStyle w:val="05"/>
        <w:numPr>
          <w:ilvl w:val="0"/>
          <w:numId w:val="0"/>
        </w:numPr>
        <w:ind w:left="800"/>
      </w:pPr>
      <w:r>
        <w:rPr>
          <w:rFonts w:hint="eastAsia"/>
        </w:rPr>
        <w:t>빌드 시</w:t>
      </w:r>
      <w:r>
        <w:t xml:space="preserve">? </w:t>
      </w:r>
      <w:r>
        <w:rPr>
          <w:rFonts w:hint="eastAsia"/>
        </w:rPr>
        <w:t>#d</w:t>
      </w:r>
      <w:r>
        <w:t>efine</w:t>
      </w:r>
      <w:r>
        <w:rPr>
          <w:rFonts w:hint="eastAsia"/>
        </w:rPr>
        <w:t>처럼 미리 필요한 데이터들은 컴파일 해서 저장하는 곳</w:t>
      </w:r>
    </w:p>
    <w:p w14:paraId="3B57E4C4" w14:textId="3E47B8AB" w:rsidR="00D61DC0" w:rsidRDefault="00D61DC0" w:rsidP="00D61DC0">
      <w:pPr>
        <w:pStyle w:val="05"/>
        <w:numPr>
          <w:ilvl w:val="0"/>
          <w:numId w:val="0"/>
        </w:numPr>
        <w:ind w:left="800"/>
      </w:pPr>
      <w:proofErr w:type="gramStart"/>
      <w:r>
        <w:t>2 .</w:t>
      </w:r>
      <w:proofErr w:type="gramEnd"/>
      <w:r>
        <w:t xml:space="preserve">  </w:t>
      </w:r>
      <w:r>
        <w:rPr>
          <w:rFonts w:hint="eastAsia"/>
        </w:rPr>
        <w:t>스택 영역</w:t>
      </w:r>
    </w:p>
    <w:p w14:paraId="58A46F4E" w14:textId="753FF1CC" w:rsidR="00D61DC0" w:rsidRDefault="00D61DC0" w:rsidP="00D61DC0">
      <w:pPr>
        <w:pStyle w:val="05"/>
        <w:numPr>
          <w:ilvl w:val="0"/>
          <w:numId w:val="0"/>
        </w:numPr>
        <w:ind w:left="800"/>
      </w:pPr>
      <w:r>
        <w:rPr>
          <w:rFonts w:hint="eastAsia"/>
        </w:rPr>
        <w:t xml:space="preserve">정적 </w:t>
      </w:r>
      <w:proofErr w:type="gramStart"/>
      <w:r>
        <w:rPr>
          <w:rFonts w:hint="eastAsia"/>
        </w:rPr>
        <w:t>할당 된</w:t>
      </w:r>
      <w:proofErr w:type="gramEnd"/>
      <w:r>
        <w:rPr>
          <w:rFonts w:hint="eastAsia"/>
        </w:rPr>
        <w:t xml:space="preserve"> 데이터들이 올라가는 곳</w:t>
      </w:r>
    </w:p>
    <w:p w14:paraId="2442FA84" w14:textId="1F6D5024" w:rsidR="00D61DC0" w:rsidRDefault="00D61DC0" w:rsidP="00D61DC0">
      <w:pPr>
        <w:pStyle w:val="05"/>
        <w:numPr>
          <w:ilvl w:val="0"/>
          <w:numId w:val="35"/>
        </w:numPr>
      </w:pP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영역</w:t>
      </w:r>
    </w:p>
    <w:p w14:paraId="6A44F471" w14:textId="7E9D2D09" w:rsidR="00D61DC0" w:rsidRDefault="00D61DC0" w:rsidP="00D61DC0">
      <w:pPr>
        <w:pStyle w:val="05"/>
        <w:numPr>
          <w:ilvl w:val="0"/>
          <w:numId w:val="0"/>
        </w:numPr>
        <w:ind w:left="800"/>
      </w:pPr>
      <w:r>
        <w:rPr>
          <w:rFonts w:hint="eastAsia"/>
        </w:rPr>
        <w:t xml:space="preserve">동적 </w:t>
      </w:r>
      <w:proofErr w:type="gramStart"/>
      <w:r>
        <w:rPr>
          <w:rFonts w:hint="eastAsia"/>
        </w:rPr>
        <w:t>할당 된</w:t>
      </w:r>
      <w:proofErr w:type="gramEnd"/>
      <w:r>
        <w:rPr>
          <w:rFonts w:hint="eastAsia"/>
        </w:rPr>
        <w:t xml:space="preserve"> 데이터들이 올라가는 곳</w:t>
      </w:r>
    </w:p>
    <w:p w14:paraId="70E11DCE" w14:textId="5CE4656C" w:rsidR="00D61DC0" w:rsidRDefault="00C24C8D" w:rsidP="00D61DC0">
      <w:pPr>
        <w:pStyle w:val="05"/>
        <w:numPr>
          <w:ilvl w:val="0"/>
          <w:numId w:val="35"/>
        </w:numPr>
      </w:pPr>
      <w:r>
        <w:rPr>
          <w:rFonts w:hint="eastAsia"/>
        </w:rPr>
        <w:t xml:space="preserve">코드 영역 </w:t>
      </w:r>
      <w:r>
        <w:t xml:space="preserve">– </w:t>
      </w:r>
      <w:r w:rsidRPr="00C24C8D">
        <w:rPr>
          <w:rFonts w:hint="eastAsia"/>
          <w:color w:val="FF0000"/>
        </w:rPr>
        <w:t>구글 검색</w:t>
      </w:r>
    </w:p>
    <w:p w14:paraId="76A4F4A8" w14:textId="4113CA7C" w:rsidR="00C24C8D" w:rsidRDefault="00C24C8D" w:rsidP="00C24C8D">
      <w:pPr>
        <w:pStyle w:val="05"/>
        <w:numPr>
          <w:ilvl w:val="0"/>
          <w:numId w:val="0"/>
        </w:numPr>
        <w:ind w:left="800"/>
      </w:pPr>
      <w:r>
        <w:rPr>
          <w:rFonts w:hint="eastAsia"/>
        </w:rPr>
        <w:t>사용자가 작성한 프로그램 함수</w:t>
      </w:r>
    </w:p>
    <w:p w14:paraId="2F4BC041" w14:textId="081B42DA" w:rsidR="00C24C8D" w:rsidRDefault="00C24C8D" w:rsidP="00C24C8D">
      <w:pPr>
        <w:pStyle w:val="05"/>
        <w:numPr>
          <w:ilvl w:val="0"/>
          <w:numId w:val="0"/>
        </w:numPr>
        <w:ind w:left="800"/>
      </w:pPr>
    </w:p>
    <w:p w14:paraId="18E05261" w14:textId="70C51B04" w:rsidR="00C24C8D" w:rsidRDefault="00C24C8D" w:rsidP="00C24C8D">
      <w:pPr>
        <w:pStyle w:val="05"/>
        <w:numPr>
          <w:ilvl w:val="0"/>
          <w:numId w:val="0"/>
        </w:numPr>
        <w:ind w:left="800"/>
      </w:pPr>
    </w:p>
    <w:p w14:paraId="54AA691B" w14:textId="77777777" w:rsidR="00C24C8D" w:rsidRDefault="00C24C8D" w:rsidP="00C24C8D">
      <w:pPr>
        <w:pStyle w:val="05"/>
        <w:numPr>
          <w:ilvl w:val="0"/>
          <w:numId w:val="0"/>
        </w:numPr>
        <w:ind w:left="800"/>
      </w:pPr>
    </w:p>
    <w:p w14:paraId="58599E41" w14:textId="6000A1D2" w:rsidR="00523E2F" w:rsidRDefault="00523E2F" w:rsidP="00523E2F">
      <w:pPr>
        <w:pStyle w:val="05"/>
        <w:numPr>
          <w:ilvl w:val="0"/>
          <w:numId w:val="0"/>
        </w:numPr>
      </w:pPr>
    </w:p>
    <w:p w14:paraId="582D4AEB" w14:textId="30480E8E" w:rsidR="0060216C" w:rsidRPr="00AA6B3F" w:rsidRDefault="00523E2F" w:rsidP="00AA6B3F">
      <w:pPr>
        <w:pStyle w:val="02"/>
      </w:pPr>
      <w:r w:rsidRPr="00AA6B3F">
        <w:rPr>
          <w:rFonts w:hint="eastAsia"/>
        </w:rPr>
        <w:lastRenderedPageBreak/>
        <w:t>코드 작성</w:t>
      </w:r>
      <w:r w:rsidR="00692020" w:rsidRPr="00AA6B3F">
        <w:rPr>
          <w:rFonts w:hint="eastAsia"/>
        </w:rPr>
        <w:t xml:space="preserve">　　　　　</w:t>
      </w:r>
    </w:p>
    <w:p w14:paraId="1D036D41" w14:textId="612D13AB" w:rsidR="006D2E33" w:rsidRDefault="00EA6647" w:rsidP="00AA6B3F">
      <w:pPr>
        <w:pStyle w:val="05"/>
        <w:numPr>
          <w:ilvl w:val="0"/>
          <w:numId w:val="28"/>
        </w:numPr>
      </w:pPr>
      <w:r>
        <w:rPr>
          <w:rFonts w:hint="eastAsia"/>
        </w:rPr>
        <w:t xml:space="preserve">첫째 및 둘째항이 </w:t>
      </w:r>
      <w:r>
        <w:t>1</w:t>
      </w:r>
      <w:r>
        <w:rPr>
          <w:rFonts w:hint="eastAsia"/>
        </w:rPr>
        <w:t>이며 그 뒤 모든 항은 바로 앞 두항의 합을 나타내는 피보나치 수열을 재귀적으로 구현하라.</w:t>
      </w:r>
      <w:r w:rsidR="00905A9F">
        <w:t xml:space="preserve"> – </w:t>
      </w:r>
      <w:r w:rsidR="00905A9F">
        <w:rPr>
          <w:rFonts w:hint="eastAsia"/>
        </w:rPr>
        <w:t>완료</w:t>
      </w:r>
    </w:p>
    <w:p w14:paraId="6C1A07FA" w14:textId="77777777" w:rsidR="00AA6B3F" w:rsidRDefault="00AA6B3F" w:rsidP="00AA6B3F">
      <w:pPr>
        <w:pStyle w:val="05"/>
        <w:numPr>
          <w:ilvl w:val="0"/>
          <w:numId w:val="0"/>
        </w:numPr>
      </w:pPr>
    </w:p>
    <w:p w14:paraId="3A4F3F3E" w14:textId="13A1A8AE" w:rsidR="009B7B45" w:rsidRDefault="009B7B45" w:rsidP="00AA6B3F">
      <w:pPr>
        <w:pStyle w:val="05"/>
        <w:numPr>
          <w:ilvl w:val="0"/>
          <w:numId w:val="28"/>
        </w:numPr>
      </w:pPr>
      <w:r>
        <w:rPr>
          <w:rFonts w:hint="eastAsia"/>
        </w:rPr>
        <w:t xml:space="preserve">하노이 타워 알고리즘을 </w:t>
      </w:r>
      <w:proofErr w:type="gramStart"/>
      <w:r>
        <w:rPr>
          <w:rFonts w:hint="eastAsia"/>
        </w:rPr>
        <w:t>구현하라.(</w:t>
      </w:r>
      <w:proofErr w:type="gramEnd"/>
      <w:r>
        <w:rPr>
          <w:rFonts w:hint="eastAsia"/>
        </w:rPr>
        <w:t>재귀호출</w:t>
      </w:r>
      <w:r>
        <w:t>)</w:t>
      </w:r>
      <w:r w:rsidR="00905A9F">
        <w:t xml:space="preserve"> </w:t>
      </w:r>
      <w:r w:rsidR="003F616B">
        <w:t>–</w:t>
      </w:r>
      <w:r w:rsidR="00905A9F">
        <w:t xml:space="preserve"> </w:t>
      </w:r>
      <w:r w:rsidR="003C06A1">
        <w:rPr>
          <w:rFonts w:hint="eastAsia"/>
        </w:rPr>
        <w:t>그 검색해서 코드를 보고 작성했는데</w:t>
      </w:r>
      <w:r w:rsidR="003F616B">
        <w:t>…</w:t>
      </w:r>
      <w:r w:rsidR="003C06A1">
        <w:rPr>
          <w:rFonts w:hint="eastAsia"/>
        </w:rPr>
        <w:t xml:space="preserve">이해가 잘 </w:t>
      </w:r>
      <w:proofErr w:type="spellStart"/>
      <w:r w:rsidR="003C06A1">
        <w:rPr>
          <w:rFonts w:hint="eastAsia"/>
        </w:rPr>
        <w:t>안갑니다</w:t>
      </w:r>
      <w:proofErr w:type="spellEnd"/>
      <w:r w:rsidR="003C06A1">
        <w:rPr>
          <w:rFonts w:hint="eastAsia"/>
        </w:rPr>
        <w:t>.</w:t>
      </w:r>
    </w:p>
    <w:p w14:paraId="29758554" w14:textId="29253B77" w:rsidR="009B7B45" w:rsidRDefault="009B7B45" w:rsidP="009B7B45">
      <w:pPr>
        <w:pStyle w:val="05"/>
        <w:numPr>
          <w:ilvl w:val="0"/>
          <w:numId w:val="0"/>
        </w:numPr>
        <w:ind w:left="195"/>
      </w:pPr>
      <w:r>
        <w:t>-</w:t>
      </w:r>
      <w:r>
        <w:rPr>
          <w:rFonts w:hint="eastAsia"/>
        </w:rPr>
        <w:t xml:space="preserve">하노이 </w:t>
      </w:r>
      <w:proofErr w:type="gramStart"/>
      <w:r>
        <w:rPr>
          <w:rFonts w:hint="eastAsia"/>
        </w:rPr>
        <w:t xml:space="preserve">탑 </w:t>
      </w:r>
      <w:r>
        <w:t>:</w:t>
      </w:r>
      <w:proofErr w:type="gramEnd"/>
      <w:r>
        <w:t xml:space="preserve">  </w:t>
      </w:r>
      <w:r>
        <w:rPr>
          <w:rFonts w:hint="eastAsia"/>
        </w:rPr>
        <w:t xml:space="preserve">서로 크기가 다른 원반이 </w:t>
      </w:r>
      <w:r>
        <w:t>n</w:t>
      </w:r>
      <w:r>
        <w:rPr>
          <w:rFonts w:hint="eastAsia"/>
        </w:rPr>
        <w:t>개 있고 원반을 끼울수 있는 기둥이 세개가 존재한다.</w:t>
      </w:r>
      <w:r>
        <w:t xml:space="preserve"> </w:t>
      </w:r>
      <w:r>
        <w:rPr>
          <w:rFonts w:hint="eastAsia"/>
        </w:rPr>
        <w:t>원반n개를 왼쪽 기둥에서 맨 오른쪽 기둥으로 모두 옮기는 것.</w:t>
      </w:r>
    </w:p>
    <w:p w14:paraId="50056C39" w14:textId="77777777" w:rsidR="001D3672" w:rsidRDefault="001D3672" w:rsidP="001D3672">
      <w:pPr>
        <w:pStyle w:val="05"/>
        <w:numPr>
          <w:ilvl w:val="0"/>
          <w:numId w:val="0"/>
        </w:numPr>
        <w:ind w:firstLine="195"/>
      </w:pPr>
      <w:r>
        <w:t>-</w:t>
      </w:r>
      <w:r>
        <w:rPr>
          <w:rFonts w:hint="eastAsia"/>
        </w:rPr>
        <w:t>결과물은 GitHub</w:t>
      </w:r>
      <w:r>
        <w:t xml:space="preserve"> </w:t>
      </w:r>
      <w:r>
        <w:rPr>
          <w:rFonts w:hint="eastAsia"/>
        </w:rPr>
        <w:t xml:space="preserve">주소링크 </w:t>
      </w:r>
      <w:r>
        <w:t xml:space="preserve">or </w:t>
      </w:r>
      <w:r>
        <w:rPr>
          <w:rFonts w:hint="eastAsia"/>
        </w:rPr>
        <w:t>블로그 주소 등 확인할수 있는 링크 첨부할 것.</w:t>
      </w:r>
    </w:p>
    <w:p w14:paraId="7B15A9C2" w14:textId="77777777" w:rsidR="001D3672" w:rsidRDefault="001D3672" w:rsidP="001D3672">
      <w:pPr>
        <w:pStyle w:val="05"/>
        <w:numPr>
          <w:ilvl w:val="0"/>
          <w:numId w:val="0"/>
        </w:numPr>
        <w:ind w:firstLine="195"/>
      </w:pPr>
    </w:p>
    <w:p w14:paraId="14670A5E" w14:textId="77777777" w:rsidR="001D3672" w:rsidRDefault="001D3672" w:rsidP="001D3672">
      <w:pPr>
        <w:pStyle w:val="05"/>
        <w:numPr>
          <w:ilvl w:val="0"/>
          <w:numId w:val="0"/>
        </w:numPr>
        <w:ind w:left="195"/>
      </w:pPr>
    </w:p>
    <w:p w14:paraId="46F2BD6B" w14:textId="5B9DED62" w:rsidR="009B7B45" w:rsidRDefault="009B7B45" w:rsidP="001D3672">
      <w:pPr>
        <w:pStyle w:val="05"/>
        <w:numPr>
          <w:ilvl w:val="0"/>
          <w:numId w:val="0"/>
        </w:numPr>
        <w:ind w:firstLine="195"/>
      </w:pPr>
      <w:r>
        <w:rPr>
          <w:noProof/>
        </w:rPr>
        <w:drawing>
          <wp:inline distT="0" distB="0" distL="0" distR="0" wp14:anchorId="2FDCA7E6" wp14:editId="5E4A1895">
            <wp:extent cx="3093085" cy="1359535"/>
            <wp:effectExtent l="0" t="0" r="0" b="0"/>
            <wp:docPr id="1" name="그림 1" descr="C:\Users\KGA\AppData\Local\Microsoft\Windows\INetCache\Content.Word\하노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GA\AppData\Local\Microsoft\Windows\INetCache\Content.Word\하노이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52F1B" w14:textId="49B123BA" w:rsidR="009B7B45" w:rsidRDefault="009B7B45" w:rsidP="00EA6647">
      <w:pPr>
        <w:pStyle w:val="05"/>
        <w:numPr>
          <w:ilvl w:val="0"/>
          <w:numId w:val="0"/>
        </w:numPr>
        <w:ind w:firstLine="195"/>
      </w:pPr>
      <w:r>
        <w:rPr>
          <w:rFonts w:hint="eastAsia"/>
        </w:rPr>
        <w:t xml:space="preserve"> -조건은 다음과 같다.</w:t>
      </w:r>
    </w:p>
    <w:p w14:paraId="2BB46027" w14:textId="0FC5B30E" w:rsidR="009B7B45" w:rsidRDefault="009B7B45" w:rsidP="009B7B45">
      <w:pPr>
        <w:pStyle w:val="05"/>
        <w:numPr>
          <w:ilvl w:val="0"/>
          <w:numId w:val="26"/>
        </w:numPr>
      </w:pPr>
      <w:r>
        <w:rPr>
          <w:rFonts w:hint="eastAsia"/>
        </w:rPr>
        <w:t xml:space="preserve">크기가 다른 원반 </w:t>
      </w:r>
      <w:r>
        <w:t>n</w:t>
      </w:r>
      <w:r>
        <w:rPr>
          <w:rFonts w:hint="eastAsia"/>
        </w:rPr>
        <w:t>개를 시작 기둥에서 도착 기둥으로 모두 옮겨야 한다.</w:t>
      </w:r>
    </w:p>
    <w:p w14:paraId="2E72C900" w14:textId="5163F279" w:rsidR="009B7B45" w:rsidRDefault="009B7B45" w:rsidP="009B7B45">
      <w:pPr>
        <w:pStyle w:val="05"/>
        <w:numPr>
          <w:ilvl w:val="0"/>
          <w:numId w:val="26"/>
        </w:numPr>
      </w:pPr>
      <w:r>
        <w:rPr>
          <w:rFonts w:hint="eastAsia"/>
        </w:rPr>
        <w:t>원반은 한번에 한 개씩만 옮길수 있다.</w:t>
      </w:r>
    </w:p>
    <w:p w14:paraId="0259D9D0" w14:textId="08D80DE6" w:rsidR="009B7B45" w:rsidRDefault="009B7B45" w:rsidP="009B7B45">
      <w:pPr>
        <w:pStyle w:val="05"/>
        <w:numPr>
          <w:ilvl w:val="0"/>
          <w:numId w:val="26"/>
        </w:numPr>
      </w:pPr>
      <w:r>
        <w:rPr>
          <w:rFonts w:hint="eastAsia"/>
        </w:rPr>
        <w:t>원반을 옮기땐 기둥의 맨 위의 원반부터 옮길수 있다.(중간에 있는 원반은 어떤 경우에도 뽑을수 없다.</w:t>
      </w:r>
      <w:r>
        <w:t>)</w:t>
      </w:r>
    </w:p>
    <w:p w14:paraId="6399E4DA" w14:textId="3B50198D" w:rsidR="009B7B45" w:rsidRDefault="009B7B45" w:rsidP="009B7B45">
      <w:pPr>
        <w:pStyle w:val="05"/>
        <w:numPr>
          <w:ilvl w:val="0"/>
          <w:numId w:val="26"/>
        </w:numPr>
      </w:pPr>
      <w:r>
        <w:rPr>
          <w:rFonts w:hint="eastAsia"/>
        </w:rPr>
        <w:t>원반을 쌓을땐 기둥의 맨 위에 쌓아야 한다.</w:t>
      </w:r>
      <w:r>
        <w:t>(</w:t>
      </w:r>
      <w:r>
        <w:rPr>
          <w:rFonts w:hint="eastAsia"/>
        </w:rPr>
        <w:t>원반과 원반사이에 끼워 넣을수 없다.</w:t>
      </w:r>
      <w:r>
        <w:t>)</w:t>
      </w:r>
    </w:p>
    <w:p w14:paraId="0AF10B0C" w14:textId="295C4162" w:rsidR="009B7B45" w:rsidRDefault="009B7B45" w:rsidP="009B7B45">
      <w:pPr>
        <w:pStyle w:val="05"/>
        <w:numPr>
          <w:ilvl w:val="0"/>
          <w:numId w:val="26"/>
        </w:numPr>
      </w:pPr>
      <w:r>
        <w:rPr>
          <w:rFonts w:hint="eastAsia"/>
        </w:rPr>
        <w:t>원반을 쌓을땐 큰 원반위에 작은 원반을 올려야 한다.</w:t>
      </w:r>
      <w:r>
        <w:t>(</w:t>
      </w:r>
      <w:r>
        <w:rPr>
          <w:rFonts w:hint="eastAsia"/>
        </w:rPr>
        <w:t>작은 원반위에 큰 원반을 올릴수 없다.</w:t>
      </w:r>
      <w:r>
        <w:t>)</w:t>
      </w:r>
    </w:p>
    <w:p w14:paraId="2BB6B52E" w14:textId="77777777" w:rsidR="009B7B45" w:rsidRDefault="009B7B45" w:rsidP="00692020">
      <w:pPr>
        <w:pStyle w:val="05"/>
        <w:numPr>
          <w:ilvl w:val="0"/>
          <w:numId w:val="0"/>
        </w:numPr>
        <w:ind w:firstLine="195"/>
      </w:pPr>
    </w:p>
    <w:p w14:paraId="20E79247" w14:textId="0E2CE756" w:rsidR="009B7B45" w:rsidRDefault="00293740" w:rsidP="00AA6B3F">
      <w:pPr>
        <w:pStyle w:val="05"/>
        <w:numPr>
          <w:ilvl w:val="0"/>
          <w:numId w:val="31"/>
        </w:numPr>
      </w:pPr>
      <w:r>
        <w:rPr>
          <w:rFonts w:hint="eastAsia"/>
        </w:rPr>
        <w:t>링크드 리스트에 대하여 설명하고 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출력을 구현하라</w:t>
      </w:r>
      <w:r w:rsidR="00AA6B3F">
        <w:t>.</w:t>
      </w:r>
      <w:r w:rsidR="00905A9F">
        <w:t xml:space="preserve"> </w:t>
      </w:r>
    </w:p>
    <w:p w14:paraId="4723F744" w14:textId="0941D1EA" w:rsidR="003F1575" w:rsidRDefault="00455D34" w:rsidP="003F1575">
      <w:pPr>
        <w:pStyle w:val="05"/>
        <w:numPr>
          <w:ilvl w:val="0"/>
          <w:numId w:val="0"/>
        </w:numPr>
        <w:ind w:left="995"/>
      </w:pPr>
      <w:r>
        <w:rPr>
          <w:rFonts w:hint="eastAsia"/>
        </w:rPr>
        <w:t xml:space="preserve">진짜 </w:t>
      </w:r>
      <w:proofErr w:type="spellStart"/>
      <w:r>
        <w:rPr>
          <w:rFonts w:hint="eastAsia"/>
        </w:rPr>
        <w:t>모르겠어요</w:t>
      </w:r>
      <w:proofErr w:type="spellEnd"/>
      <w:r>
        <w:t>….</w:t>
      </w:r>
    </w:p>
    <w:p w14:paraId="3D1EA845" w14:textId="3164A286" w:rsidR="0015206E" w:rsidRDefault="0015206E" w:rsidP="003F1575">
      <w:pPr>
        <w:pStyle w:val="05"/>
        <w:numPr>
          <w:ilvl w:val="0"/>
          <w:numId w:val="0"/>
        </w:numPr>
        <w:ind w:left="995"/>
      </w:pPr>
      <w:r>
        <w:rPr>
          <w:rFonts w:hint="eastAsia"/>
        </w:rPr>
        <w:t>해당 코드</w:t>
      </w:r>
    </w:p>
    <w:p w14:paraId="6B8D7210" w14:textId="03D1AFCF" w:rsidR="0015206E" w:rsidRDefault="00455D34" w:rsidP="003F1575">
      <w:pPr>
        <w:pStyle w:val="05"/>
        <w:numPr>
          <w:ilvl w:val="0"/>
          <w:numId w:val="0"/>
        </w:numPr>
        <w:ind w:left="995"/>
      </w:pPr>
      <w:hyperlink r:id="rId16" w:history="1">
        <w:r w:rsidRPr="00EC4D0B">
          <w:rPr>
            <w:rStyle w:val="af1"/>
          </w:rPr>
          <w:t>https://blog.sung</w:t>
        </w:r>
        <w:r w:rsidRPr="00EC4D0B">
          <w:rPr>
            <w:rStyle w:val="af1"/>
          </w:rPr>
          <w:t>m</w:t>
        </w:r>
        <w:r w:rsidRPr="00EC4D0B">
          <w:rPr>
            <w:rStyle w:val="af1"/>
          </w:rPr>
          <w:t>in.dev/34</w:t>
        </w:r>
      </w:hyperlink>
    </w:p>
    <w:p w14:paraId="1E5239B2" w14:textId="245FC629" w:rsidR="0015206E" w:rsidRDefault="0015206E" w:rsidP="003F1575">
      <w:pPr>
        <w:pStyle w:val="05"/>
        <w:numPr>
          <w:ilvl w:val="0"/>
          <w:numId w:val="0"/>
        </w:numPr>
        <w:ind w:left="995"/>
      </w:pPr>
      <w:r>
        <w:rPr>
          <w:rFonts w:hint="eastAsia"/>
        </w:rPr>
        <w:t>기초 정리</w:t>
      </w:r>
    </w:p>
    <w:p w14:paraId="2244C658" w14:textId="09619A08" w:rsidR="0015206E" w:rsidRDefault="0015206E" w:rsidP="003F1575">
      <w:pPr>
        <w:pStyle w:val="05"/>
        <w:numPr>
          <w:ilvl w:val="0"/>
          <w:numId w:val="0"/>
        </w:numPr>
        <w:ind w:left="995"/>
      </w:pPr>
      <w:hyperlink r:id="rId17" w:history="1">
        <w:r w:rsidRPr="00EC4D0B">
          <w:rPr>
            <w:rStyle w:val="af1"/>
          </w:rPr>
          <w:t>https://digiconfactory.tistory.com/entry/C%EC%96%B8%EC%96%B4-%EB%A7%81%ED%81%AC%EB%93%9C%EB%A6%AC%EC%8A%A4%ED%8A%B8-%EA%B8%B0%EC%B4%88-%EC%B4%9D%EC%A0%95%EB%A6%AC-%EC%82%BD%EC%9E%85-%EC%82%AD%EC%A0%9C-%EC%A0%95%EB%A0%AC-%EA%B2%80%EC%83%89-%EB%A9%94%EB%AA%A8%EB%A6%AC-%EC%99%B8</w:t>
        </w:r>
      </w:hyperlink>
    </w:p>
    <w:p w14:paraId="69990AA6" w14:textId="77777777" w:rsidR="0015206E" w:rsidRPr="0015206E" w:rsidRDefault="0015206E" w:rsidP="003F1575">
      <w:pPr>
        <w:pStyle w:val="05"/>
        <w:numPr>
          <w:ilvl w:val="0"/>
          <w:numId w:val="0"/>
        </w:numPr>
        <w:ind w:left="995"/>
        <w:rPr>
          <w:rFonts w:hint="eastAsia"/>
        </w:rPr>
      </w:pPr>
    </w:p>
    <w:p w14:paraId="4D5CD589" w14:textId="4406DC83" w:rsidR="00875847" w:rsidRDefault="00293740" w:rsidP="00AA6B3F">
      <w:pPr>
        <w:pStyle w:val="05"/>
        <w:numPr>
          <w:ilvl w:val="0"/>
          <w:numId w:val="31"/>
        </w:numPr>
      </w:pPr>
      <w:r>
        <w:rPr>
          <w:rFonts w:hint="eastAsia"/>
        </w:rPr>
        <w:t xml:space="preserve">배열을 이용하여 스택을 </w:t>
      </w:r>
      <w:proofErr w:type="gramStart"/>
      <w:r>
        <w:rPr>
          <w:rFonts w:hint="eastAsia"/>
        </w:rPr>
        <w:t>구현하라.</w:t>
      </w:r>
      <w:r>
        <w:t>(</w:t>
      </w:r>
      <w:proofErr w:type="gramEnd"/>
      <w:r>
        <w:t xml:space="preserve">push, pop, print, </w:t>
      </w:r>
      <w:proofErr w:type="spellStart"/>
      <w:r>
        <w:t>isFull</w:t>
      </w:r>
      <w:proofErr w:type="spellEnd"/>
      <w:r>
        <w:t xml:space="preserve">, </w:t>
      </w:r>
      <w:proofErr w:type="spellStart"/>
      <w:r>
        <w:t>isEmpty</w:t>
      </w:r>
      <w:proofErr w:type="spellEnd"/>
      <w:r>
        <w:t>)</w:t>
      </w:r>
      <w:r w:rsidR="00905A9F">
        <w:t xml:space="preserve"> </w:t>
      </w:r>
    </w:p>
    <w:p w14:paraId="564670F2" w14:textId="1124C467" w:rsidR="003F1575" w:rsidRDefault="00455D34" w:rsidP="003F1575">
      <w:pPr>
        <w:pStyle w:val="05"/>
        <w:numPr>
          <w:ilvl w:val="0"/>
          <w:numId w:val="0"/>
        </w:numPr>
        <w:ind w:left="995"/>
      </w:pPr>
      <w:r>
        <w:rPr>
          <w:rFonts w:hint="eastAsia"/>
        </w:rPr>
        <w:lastRenderedPageBreak/>
        <w:t xml:space="preserve">이것도 진짜 </w:t>
      </w:r>
      <w:proofErr w:type="spellStart"/>
      <w:r>
        <w:rPr>
          <w:rFonts w:hint="eastAsia"/>
        </w:rPr>
        <w:t>모르겠어요</w:t>
      </w:r>
      <w:proofErr w:type="spellEnd"/>
      <w:r>
        <w:t>….</w:t>
      </w:r>
    </w:p>
    <w:p w14:paraId="6C606F8D" w14:textId="1C69F170" w:rsidR="00455D34" w:rsidRDefault="00455D34" w:rsidP="003F1575">
      <w:pPr>
        <w:pStyle w:val="05"/>
        <w:numPr>
          <w:ilvl w:val="0"/>
          <w:numId w:val="0"/>
        </w:numPr>
        <w:ind w:left="995"/>
      </w:pPr>
      <w:r>
        <w:rPr>
          <w:rFonts w:hint="eastAsia"/>
        </w:rPr>
        <w:t>구글 링크</w:t>
      </w:r>
    </w:p>
    <w:p w14:paraId="79D0BFCE" w14:textId="2A942FDF" w:rsidR="003F1575" w:rsidRDefault="0015206E" w:rsidP="003F1575">
      <w:pPr>
        <w:pStyle w:val="05"/>
        <w:numPr>
          <w:ilvl w:val="0"/>
          <w:numId w:val="0"/>
        </w:numPr>
        <w:ind w:left="995"/>
      </w:pPr>
      <w:hyperlink r:id="rId18" w:history="1">
        <w:r w:rsidRPr="00EC4D0B">
          <w:rPr>
            <w:rStyle w:val="af1"/>
          </w:rPr>
          <w:t>https://rpatm.tistory.com/40</w:t>
        </w:r>
      </w:hyperlink>
    </w:p>
    <w:p w14:paraId="03F1DEFB" w14:textId="77777777" w:rsidR="0015206E" w:rsidRPr="0015206E" w:rsidRDefault="0015206E" w:rsidP="003F1575">
      <w:pPr>
        <w:pStyle w:val="05"/>
        <w:numPr>
          <w:ilvl w:val="0"/>
          <w:numId w:val="0"/>
        </w:numPr>
        <w:ind w:left="995"/>
        <w:rPr>
          <w:rFonts w:hint="eastAsia"/>
        </w:rPr>
      </w:pPr>
    </w:p>
    <w:p w14:paraId="219A04D5" w14:textId="6B7FE7EB" w:rsidR="00293740" w:rsidRDefault="00293740" w:rsidP="00692020">
      <w:pPr>
        <w:pStyle w:val="05"/>
        <w:numPr>
          <w:ilvl w:val="0"/>
          <w:numId w:val="0"/>
        </w:numPr>
        <w:ind w:firstLine="195"/>
      </w:pPr>
    </w:p>
    <w:p w14:paraId="2F980C20" w14:textId="7715EDD4" w:rsidR="00293740" w:rsidRDefault="00293740" w:rsidP="00692020">
      <w:pPr>
        <w:pStyle w:val="05"/>
        <w:numPr>
          <w:ilvl w:val="0"/>
          <w:numId w:val="0"/>
        </w:numPr>
        <w:ind w:firstLine="195"/>
      </w:pPr>
    </w:p>
    <w:p w14:paraId="1F51E5CA" w14:textId="23E92EF5" w:rsidR="00293740" w:rsidRDefault="00293740" w:rsidP="00692020">
      <w:pPr>
        <w:pStyle w:val="05"/>
        <w:numPr>
          <w:ilvl w:val="0"/>
          <w:numId w:val="0"/>
        </w:numPr>
        <w:ind w:firstLine="195"/>
      </w:pPr>
    </w:p>
    <w:p w14:paraId="43BB25CD" w14:textId="7DA5F72B" w:rsidR="00293740" w:rsidRDefault="00293740" w:rsidP="00692020">
      <w:pPr>
        <w:pStyle w:val="05"/>
        <w:numPr>
          <w:ilvl w:val="0"/>
          <w:numId w:val="0"/>
        </w:numPr>
        <w:ind w:firstLine="195"/>
      </w:pPr>
    </w:p>
    <w:p w14:paraId="63083AAF" w14:textId="4DC03466" w:rsidR="00293740" w:rsidRDefault="00293740" w:rsidP="00692020">
      <w:pPr>
        <w:pStyle w:val="05"/>
        <w:numPr>
          <w:ilvl w:val="0"/>
          <w:numId w:val="0"/>
        </w:numPr>
        <w:ind w:firstLine="195"/>
      </w:pPr>
    </w:p>
    <w:p w14:paraId="61A70B50" w14:textId="6069E93B" w:rsidR="00293740" w:rsidRDefault="00293740" w:rsidP="00692020">
      <w:pPr>
        <w:pStyle w:val="05"/>
        <w:numPr>
          <w:ilvl w:val="0"/>
          <w:numId w:val="0"/>
        </w:numPr>
        <w:ind w:firstLine="195"/>
      </w:pPr>
    </w:p>
    <w:p w14:paraId="5A256F39" w14:textId="6928C209" w:rsidR="00293740" w:rsidRDefault="00293740" w:rsidP="00692020">
      <w:pPr>
        <w:pStyle w:val="05"/>
        <w:numPr>
          <w:ilvl w:val="0"/>
          <w:numId w:val="0"/>
        </w:numPr>
        <w:ind w:firstLine="195"/>
      </w:pPr>
    </w:p>
    <w:p w14:paraId="5BA8B56D" w14:textId="77777777" w:rsidR="00293740" w:rsidRPr="00692020" w:rsidRDefault="00293740" w:rsidP="00692020">
      <w:pPr>
        <w:pStyle w:val="05"/>
        <w:numPr>
          <w:ilvl w:val="0"/>
          <w:numId w:val="0"/>
        </w:numPr>
        <w:ind w:firstLine="195"/>
      </w:pPr>
    </w:p>
    <w:sectPr w:rsidR="00293740" w:rsidRPr="00692020" w:rsidSect="00776BF7">
      <w:pgSz w:w="11906" w:h="16838" w:code="9"/>
      <w:pgMar w:top="720" w:right="720" w:bottom="720" w:left="720" w:header="0" w:footer="284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8">
      <wne:acd wne:acdName="acd11"/>
    </wne:keymap>
    <wne:keymap wne:kcmPrimary="0331">
      <wne:acd wne:acdName="acd6"/>
    </wne:keymap>
    <wne:keymap wne:kcmPrimary="0332">
      <wne:acd wne:acdName="acd5"/>
    </wne:keymap>
    <wne:keymap wne:kcmPrimary="0333">
      <wne:acd wne:acdName="acd7"/>
    </wne:keymap>
    <wne:keymap wne:kcmPrimary="0336">
      <wne:acd wne:acdName="acd1"/>
    </wne:keymap>
    <wne:keymap wne:kcmPrimary="0337">
      <wne:acd wne:acdName="acd9"/>
    </wne:keymap>
    <wne:keymap wne:kcmPrimary="0338">
      <wne:acd wne:acdName="acd10"/>
    </wne:keymap>
    <wne:keymap wne:kcmPrimary="0339">
      <wne:acd wne:acdName="acd8"/>
    </wne:keymap>
    <wne:keymap wne:kcmPrimary="03BD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</wne:toolbars>
  <wne:acds>
    <wne:acd wne:argValue="AQAAAJ0A" wne:acdName="acd0" wne:fciIndexBasedOn="0065"/>
    <wne:acd wne:argValue="AgAwADYAXwAAs+iy0MY=" wne:acdName="acd1" wne:fciIndexBasedOn="0065"/>
    <wne:acd wne:argValue="AgAwADgAXwCMwW3Vqbo=" wne:acdName="acd2" wne:fciIndexBasedOn="0065"/>
    <wne:acd wne:argValue="AgAwADgAXwCMwW3Vqbo=" wne:acdName="acd3" wne:fciIndexBasedOn="0065"/>
    <wne:acd wne:argValue="AgAwADgAXwCMwW3Vqbo=" wne:acdName="acd4" wne:fciIndexBasedOn="0065"/>
    <wne:acd wne:argValue="AgAwADIAXwARycDQdMfA0g==" wne:acdName="acd5" wne:fciIndexBasedOn="0065"/>
    <wne:acd wne:argValue="AgAwADEAXwAAs8DQdMfA0g==" wne:acdName="acd6" wne:fciIndexBasedOn="0065"/>
    <wne:acd wne:argValue="AgAwADMAXwCMwcDQdMfA0g==" wne:acdName="acd7" wne:fciIndexBasedOn="0065"/>
    <wne:acd wne:argValue="AgAwADkAXwD4vDi7" wne:acdName="acd8" wne:fciIndexBasedOn="0065"/>
    <wne:acd wne:argValue="AgAxADAAXwDQxji7kMfostDG" wne:acdName="acd9" wne:fciIndexBasedOn="0065"/>
    <wne:acd wne:argValue="AgAwADcAXwCMweiy0MY=" wne:acdName="acd10" wne:fciIndexBasedOn="0065"/>
    <wne:acd wne:argValue="AgAwADgAXwCMwW3Vqbo=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533A4" w14:textId="77777777" w:rsidR="00664563" w:rsidRDefault="00664563">
      <w:pPr>
        <w:spacing w:before="0" w:after="480"/>
      </w:pPr>
      <w:r>
        <w:separator/>
      </w:r>
    </w:p>
  </w:endnote>
  <w:endnote w:type="continuationSeparator" w:id="0">
    <w:p w14:paraId="2356370B" w14:textId="77777777" w:rsidR="00664563" w:rsidRDefault="00664563">
      <w:pPr>
        <w:spacing w:before="0" w:after="480"/>
      </w:pPr>
      <w:r>
        <w:continuationSeparator/>
      </w:r>
    </w:p>
  </w:endnote>
  <w:endnote w:type="continuationNotice" w:id="1">
    <w:p w14:paraId="0332C574" w14:textId="77777777" w:rsidR="00664563" w:rsidRDefault="0066456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1047D" w14:textId="77777777" w:rsidR="00664563" w:rsidRDefault="00664563">
      <w:pPr>
        <w:spacing w:before="0" w:after="480"/>
      </w:pPr>
      <w:r>
        <w:separator/>
      </w:r>
    </w:p>
  </w:footnote>
  <w:footnote w:type="continuationSeparator" w:id="0">
    <w:p w14:paraId="26AA262A" w14:textId="77777777" w:rsidR="00664563" w:rsidRDefault="00664563">
      <w:pPr>
        <w:spacing w:before="0" w:after="480"/>
      </w:pPr>
      <w:r>
        <w:continuationSeparator/>
      </w:r>
    </w:p>
  </w:footnote>
  <w:footnote w:type="continuationNotice" w:id="1">
    <w:p w14:paraId="19883605" w14:textId="77777777" w:rsidR="00664563" w:rsidRDefault="00664563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569"/>
    <w:multiLevelType w:val="hybridMultilevel"/>
    <w:tmpl w:val="B9BE1D76"/>
    <w:lvl w:ilvl="0" w:tplc="E0629990">
      <w:start w:val="12"/>
      <w:numFmt w:val="bullet"/>
      <w:lvlText w:val="-"/>
      <w:lvlJc w:val="left"/>
      <w:pPr>
        <w:ind w:left="595" w:hanging="360"/>
      </w:pPr>
      <w:rPr>
        <w:rFonts w:ascii="맑은 고딕" w:eastAsia="맑은 고딕" w:hAnsi="맑은 고딕" w:cstheme="minorEastAsia" w:hint="eastAsia"/>
      </w:rPr>
    </w:lvl>
    <w:lvl w:ilvl="1" w:tplc="04090003" w:tentative="1">
      <w:start w:val="1"/>
      <w:numFmt w:val="bullet"/>
      <w:lvlText w:val=""/>
      <w:lvlJc w:val="left"/>
      <w:pPr>
        <w:ind w:left="10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5" w:hanging="400"/>
      </w:pPr>
      <w:rPr>
        <w:rFonts w:ascii="Wingdings" w:hAnsi="Wingdings" w:hint="default"/>
      </w:rPr>
    </w:lvl>
  </w:abstractNum>
  <w:abstractNum w:abstractNumId="1" w15:restartNumberingAfterBreak="0">
    <w:nsid w:val="02FA5DF3"/>
    <w:multiLevelType w:val="hybridMultilevel"/>
    <w:tmpl w:val="6924EFE8"/>
    <w:lvl w:ilvl="0" w:tplc="659ED00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EastAsia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DF17679"/>
    <w:multiLevelType w:val="hybridMultilevel"/>
    <w:tmpl w:val="C04CC178"/>
    <w:lvl w:ilvl="0" w:tplc="A74475A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" w15:restartNumberingAfterBreak="0">
    <w:nsid w:val="133334BF"/>
    <w:multiLevelType w:val="hybridMultilevel"/>
    <w:tmpl w:val="8A5C772A"/>
    <w:lvl w:ilvl="0" w:tplc="F82A1876">
      <w:start w:val="1"/>
      <w:numFmt w:val="bullet"/>
      <w:pStyle w:val="07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224866AF"/>
    <w:multiLevelType w:val="hybridMultilevel"/>
    <w:tmpl w:val="35E63ED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F70987"/>
    <w:multiLevelType w:val="hybridMultilevel"/>
    <w:tmpl w:val="2B3E43B4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C0D262F"/>
    <w:multiLevelType w:val="hybridMultilevel"/>
    <w:tmpl w:val="CF242956"/>
    <w:lvl w:ilvl="0" w:tplc="04090011">
      <w:start w:val="1"/>
      <w:numFmt w:val="decimalEnclosedCircle"/>
      <w:lvlText w:val="%1"/>
      <w:lvlJc w:val="left"/>
      <w:pPr>
        <w:ind w:left="1035" w:hanging="400"/>
      </w:pPr>
    </w:lvl>
    <w:lvl w:ilvl="1" w:tplc="04090019" w:tentative="1">
      <w:start w:val="1"/>
      <w:numFmt w:val="upperLetter"/>
      <w:lvlText w:val="%2."/>
      <w:lvlJc w:val="left"/>
      <w:pPr>
        <w:ind w:left="1435" w:hanging="400"/>
      </w:pPr>
    </w:lvl>
    <w:lvl w:ilvl="2" w:tplc="0409001B" w:tentative="1">
      <w:start w:val="1"/>
      <w:numFmt w:val="lowerRoman"/>
      <w:lvlText w:val="%3."/>
      <w:lvlJc w:val="right"/>
      <w:pPr>
        <w:ind w:left="1835" w:hanging="400"/>
      </w:pPr>
    </w:lvl>
    <w:lvl w:ilvl="3" w:tplc="0409000F" w:tentative="1">
      <w:start w:val="1"/>
      <w:numFmt w:val="decimal"/>
      <w:lvlText w:val="%4."/>
      <w:lvlJc w:val="left"/>
      <w:pPr>
        <w:ind w:left="2235" w:hanging="400"/>
      </w:pPr>
    </w:lvl>
    <w:lvl w:ilvl="4" w:tplc="04090019" w:tentative="1">
      <w:start w:val="1"/>
      <w:numFmt w:val="upperLetter"/>
      <w:lvlText w:val="%5."/>
      <w:lvlJc w:val="left"/>
      <w:pPr>
        <w:ind w:left="2635" w:hanging="400"/>
      </w:pPr>
    </w:lvl>
    <w:lvl w:ilvl="5" w:tplc="0409001B" w:tentative="1">
      <w:start w:val="1"/>
      <w:numFmt w:val="lowerRoman"/>
      <w:lvlText w:val="%6."/>
      <w:lvlJc w:val="right"/>
      <w:pPr>
        <w:ind w:left="3035" w:hanging="400"/>
      </w:pPr>
    </w:lvl>
    <w:lvl w:ilvl="6" w:tplc="0409000F" w:tentative="1">
      <w:start w:val="1"/>
      <w:numFmt w:val="decimal"/>
      <w:lvlText w:val="%7."/>
      <w:lvlJc w:val="left"/>
      <w:pPr>
        <w:ind w:left="3435" w:hanging="400"/>
      </w:pPr>
    </w:lvl>
    <w:lvl w:ilvl="7" w:tplc="04090019" w:tentative="1">
      <w:start w:val="1"/>
      <w:numFmt w:val="upperLetter"/>
      <w:lvlText w:val="%8."/>
      <w:lvlJc w:val="left"/>
      <w:pPr>
        <w:ind w:left="3835" w:hanging="400"/>
      </w:pPr>
    </w:lvl>
    <w:lvl w:ilvl="8" w:tplc="0409001B" w:tentative="1">
      <w:start w:val="1"/>
      <w:numFmt w:val="lowerRoman"/>
      <w:lvlText w:val="%9."/>
      <w:lvlJc w:val="right"/>
      <w:pPr>
        <w:ind w:left="4235" w:hanging="400"/>
      </w:pPr>
    </w:lvl>
  </w:abstractNum>
  <w:abstractNum w:abstractNumId="7" w15:restartNumberingAfterBreak="0">
    <w:nsid w:val="2CDC2F6B"/>
    <w:multiLevelType w:val="hybridMultilevel"/>
    <w:tmpl w:val="A97C7660"/>
    <w:lvl w:ilvl="0" w:tplc="A40003E0">
      <w:start w:val="1"/>
      <w:numFmt w:val="decimal"/>
      <w:pStyle w:val="03"/>
      <w:lvlText w:val="%1."/>
      <w:lvlJc w:val="left"/>
      <w:pPr>
        <w:ind w:left="826" w:hanging="400"/>
      </w:pPr>
    </w:lvl>
    <w:lvl w:ilvl="1" w:tplc="04090019">
      <w:start w:val="1"/>
      <w:numFmt w:val="upperLetter"/>
      <w:lvlText w:val="%2."/>
      <w:lvlJc w:val="left"/>
      <w:pPr>
        <w:ind w:left="1109" w:hanging="400"/>
      </w:pPr>
    </w:lvl>
    <w:lvl w:ilvl="2" w:tplc="0409001B">
      <w:start w:val="1"/>
      <w:numFmt w:val="lowerRoman"/>
      <w:lvlText w:val="%3."/>
      <w:lvlJc w:val="right"/>
      <w:pPr>
        <w:ind w:left="1393" w:hanging="400"/>
      </w:pPr>
    </w:lvl>
    <w:lvl w:ilvl="3" w:tplc="0409000F">
      <w:start w:val="1"/>
      <w:numFmt w:val="decimal"/>
      <w:lvlText w:val="%4."/>
      <w:lvlJc w:val="left"/>
      <w:pPr>
        <w:ind w:left="1534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8" w15:restartNumberingAfterBreak="0">
    <w:nsid w:val="2CF330E1"/>
    <w:multiLevelType w:val="hybridMultilevel"/>
    <w:tmpl w:val="CB74A89C"/>
    <w:lvl w:ilvl="0" w:tplc="E564CF70">
      <w:start w:val="1"/>
      <w:numFmt w:val="decimalEnclosedCircle"/>
      <w:pStyle w:val="10"/>
      <w:lvlText w:val="%1"/>
      <w:lvlJc w:val="left"/>
      <w:pPr>
        <w:ind w:left="1443" w:hanging="363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28" w:hanging="400"/>
      </w:pPr>
    </w:lvl>
    <w:lvl w:ilvl="2" w:tplc="0409001B" w:tentative="1">
      <w:start w:val="1"/>
      <w:numFmt w:val="lowerRoman"/>
      <w:lvlText w:val="%3."/>
      <w:lvlJc w:val="right"/>
      <w:pPr>
        <w:ind w:left="2728" w:hanging="400"/>
      </w:pPr>
    </w:lvl>
    <w:lvl w:ilvl="3" w:tplc="0409000F" w:tentative="1">
      <w:start w:val="1"/>
      <w:numFmt w:val="decimal"/>
      <w:lvlText w:val="%4."/>
      <w:lvlJc w:val="left"/>
      <w:pPr>
        <w:ind w:left="3128" w:hanging="400"/>
      </w:pPr>
    </w:lvl>
    <w:lvl w:ilvl="4" w:tplc="04090019" w:tentative="1">
      <w:start w:val="1"/>
      <w:numFmt w:val="upperLetter"/>
      <w:lvlText w:val="%5."/>
      <w:lvlJc w:val="left"/>
      <w:pPr>
        <w:ind w:left="3528" w:hanging="400"/>
      </w:pPr>
    </w:lvl>
    <w:lvl w:ilvl="5" w:tplc="0409001B" w:tentative="1">
      <w:start w:val="1"/>
      <w:numFmt w:val="lowerRoman"/>
      <w:lvlText w:val="%6."/>
      <w:lvlJc w:val="right"/>
      <w:pPr>
        <w:ind w:left="3928" w:hanging="400"/>
      </w:pPr>
    </w:lvl>
    <w:lvl w:ilvl="6" w:tplc="0409000F" w:tentative="1">
      <w:start w:val="1"/>
      <w:numFmt w:val="decimal"/>
      <w:lvlText w:val="%7."/>
      <w:lvlJc w:val="left"/>
      <w:pPr>
        <w:ind w:left="4328" w:hanging="400"/>
      </w:pPr>
    </w:lvl>
    <w:lvl w:ilvl="7" w:tplc="04090019" w:tentative="1">
      <w:start w:val="1"/>
      <w:numFmt w:val="upperLetter"/>
      <w:lvlText w:val="%8."/>
      <w:lvlJc w:val="left"/>
      <w:pPr>
        <w:ind w:left="4728" w:hanging="400"/>
      </w:pPr>
    </w:lvl>
    <w:lvl w:ilvl="8" w:tplc="0409001B" w:tentative="1">
      <w:start w:val="1"/>
      <w:numFmt w:val="lowerRoman"/>
      <w:lvlText w:val="%9."/>
      <w:lvlJc w:val="right"/>
      <w:pPr>
        <w:ind w:left="5128" w:hanging="400"/>
      </w:pPr>
    </w:lvl>
  </w:abstractNum>
  <w:abstractNum w:abstractNumId="9" w15:restartNumberingAfterBreak="0">
    <w:nsid w:val="35FE09DA"/>
    <w:multiLevelType w:val="hybridMultilevel"/>
    <w:tmpl w:val="6838B6E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6F34EFC"/>
    <w:multiLevelType w:val="hybridMultilevel"/>
    <w:tmpl w:val="7DB2B09E"/>
    <w:lvl w:ilvl="0" w:tplc="04090011">
      <w:start w:val="1"/>
      <w:numFmt w:val="decimalEnclosedCircle"/>
      <w:lvlText w:val="%1"/>
      <w:lvlJc w:val="left"/>
      <w:pPr>
        <w:ind w:left="1035" w:hanging="400"/>
      </w:pPr>
    </w:lvl>
    <w:lvl w:ilvl="1" w:tplc="04090019" w:tentative="1">
      <w:start w:val="1"/>
      <w:numFmt w:val="upperLetter"/>
      <w:lvlText w:val="%2."/>
      <w:lvlJc w:val="left"/>
      <w:pPr>
        <w:ind w:left="1435" w:hanging="400"/>
      </w:pPr>
    </w:lvl>
    <w:lvl w:ilvl="2" w:tplc="0409001B" w:tentative="1">
      <w:start w:val="1"/>
      <w:numFmt w:val="lowerRoman"/>
      <w:lvlText w:val="%3."/>
      <w:lvlJc w:val="right"/>
      <w:pPr>
        <w:ind w:left="1835" w:hanging="400"/>
      </w:pPr>
    </w:lvl>
    <w:lvl w:ilvl="3" w:tplc="0409000F" w:tentative="1">
      <w:start w:val="1"/>
      <w:numFmt w:val="decimal"/>
      <w:lvlText w:val="%4."/>
      <w:lvlJc w:val="left"/>
      <w:pPr>
        <w:ind w:left="2235" w:hanging="400"/>
      </w:pPr>
    </w:lvl>
    <w:lvl w:ilvl="4" w:tplc="04090019" w:tentative="1">
      <w:start w:val="1"/>
      <w:numFmt w:val="upperLetter"/>
      <w:lvlText w:val="%5."/>
      <w:lvlJc w:val="left"/>
      <w:pPr>
        <w:ind w:left="2635" w:hanging="400"/>
      </w:pPr>
    </w:lvl>
    <w:lvl w:ilvl="5" w:tplc="0409001B" w:tentative="1">
      <w:start w:val="1"/>
      <w:numFmt w:val="lowerRoman"/>
      <w:lvlText w:val="%6."/>
      <w:lvlJc w:val="right"/>
      <w:pPr>
        <w:ind w:left="3035" w:hanging="400"/>
      </w:pPr>
    </w:lvl>
    <w:lvl w:ilvl="6" w:tplc="0409000F" w:tentative="1">
      <w:start w:val="1"/>
      <w:numFmt w:val="decimal"/>
      <w:lvlText w:val="%7."/>
      <w:lvlJc w:val="left"/>
      <w:pPr>
        <w:ind w:left="3435" w:hanging="400"/>
      </w:pPr>
    </w:lvl>
    <w:lvl w:ilvl="7" w:tplc="04090019" w:tentative="1">
      <w:start w:val="1"/>
      <w:numFmt w:val="upperLetter"/>
      <w:lvlText w:val="%8."/>
      <w:lvlJc w:val="left"/>
      <w:pPr>
        <w:ind w:left="3835" w:hanging="400"/>
      </w:pPr>
    </w:lvl>
    <w:lvl w:ilvl="8" w:tplc="0409001B" w:tentative="1">
      <w:start w:val="1"/>
      <w:numFmt w:val="lowerRoman"/>
      <w:lvlText w:val="%9."/>
      <w:lvlJc w:val="right"/>
      <w:pPr>
        <w:ind w:left="4235" w:hanging="400"/>
      </w:pPr>
    </w:lvl>
  </w:abstractNum>
  <w:abstractNum w:abstractNumId="11" w15:restartNumberingAfterBreak="0">
    <w:nsid w:val="37F906C6"/>
    <w:multiLevelType w:val="hybridMultilevel"/>
    <w:tmpl w:val="091A78CA"/>
    <w:lvl w:ilvl="0" w:tplc="04090011">
      <w:start w:val="1"/>
      <w:numFmt w:val="decimalEnclosedCircle"/>
      <w:lvlText w:val="%1"/>
      <w:lvlJc w:val="left"/>
      <w:pPr>
        <w:ind w:left="1835" w:hanging="400"/>
      </w:pPr>
    </w:lvl>
    <w:lvl w:ilvl="1" w:tplc="04090019" w:tentative="1">
      <w:start w:val="1"/>
      <w:numFmt w:val="upperLetter"/>
      <w:lvlText w:val="%2."/>
      <w:lvlJc w:val="left"/>
      <w:pPr>
        <w:ind w:left="2235" w:hanging="400"/>
      </w:pPr>
    </w:lvl>
    <w:lvl w:ilvl="2" w:tplc="0409001B" w:tentative="1">
      <w:start w:val="1"/>
      <w:numFmt w:val="lowerRoman"/>
      <w:lvlText w:val="%3."/>
      <w:lvlJc w:val="right"/>
      <w:pPr>
        <w:ind w:left="2635" w:hanging="400"/>
      </w:pPr>
    </w:lvl>
    <w:lvl w:ilvl="3" w:tplc="0409000F" w:tentative="1">
      <w:start w:val="1"/>
      <w:numFmt w:val="decimal"/>
      <w:lvlText w:val="%4."/>
      <w:lvlJc w:val="left"/>
      <w:pPr>
        <w:ind w:left="3035" w:hanging="400"/>
      </w:pPr>
    </w:lvl>
    <w:lvl w:ilvl="4" w:tplc="04090019" w:tentative="1">
      <w:start w:val="1"/>
      <w:numFmt w:val="upperLetter"/>
      <w:lvlText w:val="%5."/>
      <w:lvlJc w:val="left"/>
      <w:pPr>
        <w:ind w:left="3435" w:hanging="400"/>
      </w:pPr>
    </w:lvl>
    <w:lvl w:ilvl="5" w:tplc="0409001B" w:tentative="1">
      <w:start w:val="1"/>
      <w:numFmt w:val="lowerRoman"/>
      <w:lvlText w:val="%6."/>
      <w:lvlJc w:val="right"/>
      <w:pPr>
        <w:ind w:left="3835" w:hanging="400"/>
      </w:pPr>
    </w:lvl>
    <w:lvl w:ilvl="6" w:tplc="0409000F" w:tentative="1">
      <w:start w:val="1"/>
      <w:numFmt w:val="decimal"/>
      <w:lvlText w:val="%7."/>
      <w:lvlJc w:val="left"/>
      <w:pPr>
        <w:ind w:left="4235" w:hanging="400"/>
      </w:pPr>
    </w:lvl>
    <w:lvl w:ilvl="7" w:tplc="04090019" w:tentative="1">
      <w:start w:val="1"/>
      <w:numFmt w:val="upperLetter"/>
      <w:lvlText w:val="%8."/>
      <w:lvlJc w:val="left"/>
      <w:pPr>
        <w:ind w:left="4635" w:hanging="400"/>
      </w:pPr>
    </w:lvl>
    <w:lvl w:ilvl="8" w:tplc="0409001B" w:tentative="1">
      <w:start w:val="1"/>
      <w:numFmt w:val="lowerRoman"/>
      <w:lvlText w:val="%9."/>
      <w:lvlJc w:val="right"/>
      <w:pPr>
        <w:ind w:left="5035" w:hanging="400"/>
      </w:pPr>
    </w:lvl>
  </w:abstractNum>
  <w:abstractNum w:abstractNumId="12" w15:restartNumberingAfterBreak="0">
    <w:nsid w:val="3AA10479"/>
    <w:multiLevelType w:val="hybridMultilevel"/>
    <w:tmpl w:val="A43C074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8777C9"/>
    <w:multiLevelType w:val="hybridMultilevel"/>
    <w:tmpl w:val="A67C635E"/>
    <w:lvl w:ilvl="0" w:tplc="90988A1C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4" w15:restartNumberingAfterBreak="0">
    <w:nsid w:val="405656E5"/>
    <w:multiLevelType w:val="hybridMultilevel"/>
    <w:tmpl w:val="A6EE89D2"/>
    <w:lvl w:ilvl="0" w:tplc="04090011">
      <w:start w:val="1"/>
      <w:numFmt w:val="decimalEnclosedCircle"/>
      <w:lvlText w:val="%1"/>
      <w:lvlJc w:val="left"/>
      <w:pPr>
        <w:ind w:left="1035" w:hanging="400"/>
      </w:pPr>
    </w:lvl>
    <w:lvl w:ilvl="1" w:tplc="04090019" w:tentative="1">
      <w:start w:val="1"/>
      <w:numFmt w:val="upperLetter"/>
      <w:lvlText w:val="%2."/>
      <w:lvlJc w:val="left"/>
      <w:pPr>
        <w:ind w:left="1435" w:hanging="400"/>
      </w:pPr>
    </w:lvl>
    <w:lvl w:ilvl="2" w:tplc="0409001B" w:tentative="1">
      <w:start w:val="1"/>
      <w:numFmt w:val="lowerRoman"/>
      <w:lvlText w:val="%3."/>
      <w:lvlJc w:val="right"/>
      <w:pPr>
        <w:ind w:left="1835" w:hanging="400"/>
      </w:pPr>
    </w:lvl>
    <w:lvl w:ilvl="3" w:tplc="0409000F" w:tentative="1">
      <w:start w:val="1"/>
      <w:numFmt w:val="decimal"/>
      <w:lvlText w:val="%4."/>
      <w:lvlJc w:val="left"/>
      <w:pPr>
        <w:ind w:left="2235" w:hanging="400"/>
      </w:pPr>
    </w:lvl>
    <w:lvl w:ilvl="4" w:tplc="04090019" w:tentative="1">
      <w:start w:val="1"/>
      <w:numFmt w:val="upperLetter"/>
      <w:lvlText w:val="%5."/>
      <w:lvlJc w:val="left"/>
      <w:pPr>
        <w:ind w:left="2635" w:hanging="400"/>
      </w:pPr>
    </w:lvl>
    <w:lvl w:ilvl="5" w:tplc="0409001B" w:tentative="1">
      <w:start w:val="1"/>
      <w:numFmt w:val="lowerRoman"/>
      <w:lvlText w:val="%6."/>
      <w:lvlJc w:val="right"/>
      <w:pPr>
        <w:ind w:left="3035" w:hanging="400"/>
      </w:pPr>
    </w:lvl>
    <w:lvl w:ilvl="6" w:tplc="0409000F" w:tentative="1">
      <w:start w:val="1"/>
      <w:numFmt w:val="decimal"/>
      <w:lvlText w:val="%7."/>
      <w:lvlJc w:val="left"/>
      <w:pPr>
        <w:ind w:left="3435" w:hanging="400"/>
      </w:pPr>
    </w:lvl>
    <w:lvl w:ilvl="7" w:tplc="04090019" w:tentative="1">
      <w:start w:val="1"/>
      <w:numFmt w:val="upperLetter"/>
      <w:lvlText w:val="%8."/>
      <w:lvlJc w:val="left"/>
      <w:pPr>
        <w:ind w:left="3835" w:hanging="400"/>
      </w:pPr>
    </w:lvl>
    <w:lvl w:ilvl="8" w:tplc="0409001B" w:tentative="1">
      <w:start w:val="1"/>
      <w:numFmt w:val="lowerRoman"/>
      <w:lvlText w:val="%9."/>
      <w:lvlJc w:val="right"/>
      <w:pPr>
        <w:ind w:left="4235" w:hanging="400"/>
      </w:pPr>
    </w:lvl>
  </w:abstractNum>
  <w:abstractNum w:abstractNumId="15" w15:restartNumberingAfterBreak="0">
    <w:nsid w:val="49E16FF6"/>
    <w:multiLevelType w:val="hybridMultilevel"/>
    <w:tmpl w:val="F0EE8F0A"/>
    <w:lvl w:ilvl="0" w:tplc="AFC6BFC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B054326"/>
    <w:multiLevelType w:val="hybridMultilevel"/>
    <w:tmpl w:val="0E760F02"/>
    <w:lvl w:ilvl="0" w:tplc="0BA62DE0">
      <w:start w:val="1"/>
      <w:numFmt w:val="bullet"/>
      <w:pStyle w:val="05"/>
      <w:lvlText w:val=""/>
      <w:lvlJc w:val="left"/>
      <w:pPr>
        <w:ind w:left="63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5" w:hanging="400"/>
      </w:pPr>
      <w:rPr>
        <w:rFonts w:ascii="Wingdings" w:hAnsi="Wingdings" w:hint="default"/>
      </w:rPr>
    </w:lvl>
  </w:abstractNum>
  <w:abstractNum w:abstractNumId="17" w15:restartNumberingAfterBreak="0">
    <w:nsid w:val="4B5C3E3F"/>
    <w:multiLevelType w:val="hybridMultilevel"/>
    <w:tmpl w:val="6E042362"/>
    <w:lvl w:ilvl="0" w:tplc="04090003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5" w:hanging="400"/>
      </w:pPr>
      <w:rPr>
        <w:rFonts w:ascii="Wingdings" w:hAnsi="Wingdings" w:hint="default"/>
      </w:rPr>
    </w:lvl>
  </w:abstractNum>
  <w:abstractNum w:abstractNumId="18" w15:restartNumberingAfterBreak="0">
    <w:nsid w:val="58B02671"/>
    <w:multiLevelType w:val="hybridMultilevel"/>
    <w:tmpl w:val="C5A04080"/>
    <w:lvl w:ilvl="0" w:tplc="F2D8F74C">
      <w:start w:val="1"/>
      <w:numFmt w:val="bullet"/>
      <w:lvlText w:val=""/>
      <w:lvlJc w:val="left"/>
      <w:pPr>
        <w:ind w:left="4652" w:hanging="400"/>
      </w:pPr>
      <w:rPr>
        <w:rFonts w:ascii="Wingdings" w:hAnsi="Wingdings" w:hint="default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9" w15:restartNumberingAfterBreak="0">
    <w:nsid w:val="58D3685E"/>
    <w:multiLevelType w:val="hybridMultilevel"/>
    <w:tmpl w:val="D422B0D2"/>
    <w:lvl w:ilvl="0" w:tplc="04090001">
      <w:start w:val="1"/>
      <w:numFmt w:val="bullet"/>
      <w:lvlText w:val=""/>
      <w:lvlJc w:val="left"/>
      <w:pPr>
        <w:ind w:left="10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5" w:hanging="400"/>
      </w:pPr>
      <w:rPr>
        <w:rFonts w:ascii="Wingdings" w:hAnsi="Wingdings" w:hint="default"/>
      </w:rPr>
    </w:lvl>
  </w:abstractNum>
  <w:abstractNum w:abstractNumId="20" w15:restartNumberingAfterBreak="0">
    <w:nsid w:val="58DC35C7"/>
    <w:multiLevelType w:val="hybridMultilevel"/>
    <w:tmpl w:val="AE7A03B6"/>
    <w:lvl w:ilvl="0" w:tplc="B7167DEE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1" w15:restartNumberingAfterBreak="0">
    <w:nsid w:val="603054B8"/>
    <w:multiLevelType w:val="hybridMultilevel"/>
    <w:tmpl w:val="A85667EC"/>
    <w:lvl w:ilvl="0" w:tplc="04090011">
      <w:start w:val="1"/>
      <w:numFmt w:val="decimalEnclosedCircle"/>
      <w:lvlText w:val="%1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22" w15:restartNumberingAfterBreak="0">
    <w:nsid w:val="66DB1E69"/>
    <w:multiLevelType w:val="hybridMultilevel"/>
    <w:tmpl w:val="A412AF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89B6161"/>
    <w:multiLevelType w:val="hybridMultilevel"/>
    <w:tmpl w:val="1F904812"/>
    <w:lvl w:ilvl="0" w:tplc="04090001">
      <w:start w:val="1"/>
      <w:numFmt w:val="bullet"/>
      <w:lvlText w:val="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24" w15:restartNumberingAfterBreak="0">
    <w:nsid w:val="6B9A3868"/>
    <w:multiLevelType w:val="hybridMultilevel"/>
    <w:tmpl w:val="39A01B90"/>
    <w:lvl w:ilvl="0" w:tplc="04090011">
      <w:start w:val="1"/>
      <w:numFmt w:val="decimalEnclosedCircle"/>
      <w:lvlText w:val="%1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25" w15:restartNumberingAfterBreak="0">
    <w:nsid w:val="6EA8686F"/>
    <w:multiLevelType w:val="hybridMultilevel"/>
    <w:tmpl w:val="139EFC38"/>
    <w:lvl w:ilvl="0" w:tplc="95380910">
      <w:numFmt w:val="bullet"/>
      <w:pStyle w:val="08"/>
      <w:lvlText w:val="-"/>
      <w:lvlJc w:val="left"/>
      <w:pPr>
        <w:ind w:left="1353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26" w15:restartNumberingAfterBreak="0">
    <w:nsid w:val="74ED0948"/>
    <w:multiLevelType w:val="hybridMultilevel"/>
    <w:tmpl w:val="623AB2C0"/>
    <w:lvl w:ilvl="0" w:tplc="04090001">
      <w:start w:val="1"/>
      <w:numFmt w:val="bullet"/>
      <w:lvlText w:val="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num w:numId="1" w16cid:durableId="201746324">
    <w:abstractNumId w:val="8"/>
  </w:num>
  <w:num w:numId="2" w16cid:durableId="209340757">
    <w:abstractNumId w:val="25"/>
  </w:num>
  <w:num w:numId="3" w16cid:durableId="307324287">
    <w:abstractNumId w:val="7"/>
  </w:num>
  <w:num w:numId="4" w16cid:durableId="161747481">
    <w:abstractNumId w:val="3"/>
  </w:num>
  <w:num w:numId="5" w16cid:durableId="1070541250">
    <w:abstractNumId w:val="16"/>
  </w:num>
  <w:num w:numId="6" w16cid:durableId="1086268801">
    <w:abstractNumId w:val="7"/>
    <w:lvlOverride w:ilvl="0">
      <w:startOverride w:val="1"/>
    </w:lvlOverride>
  </w:num>
  <w:num w:numId="7" w16cid:durableId="1335451195">
    <w:abstractNumId w:val="7"/>
    <w:lvlOverride w:ilvl="0">
      <w:startOverride w:val="1"/>
    </w:lvlOverride>
  </w:num>
  <w:num w:numId="8" w16cid:durableId="1652254173">
    <w:abstractNumId w:val="7"/>
    <w:lvlOverride w:ilvl="0">
      <w:startOverride w:val="1"/>
    </w:lvlOverride>
  </w:num>
  <w:num w:numId="9" w16cid:durableId="868300689">
    <w:abstractNumId w:val="7"/>
    <w:lvlOverride w:ilvl="0">
      <w:startOverride w:val="1"/>
    </w:lvlOverride>
  </w:num>
  <w:num w:numId="10" w16cid:durableId="630283215">
    <w:abstractNumId w:val="7"/>
    <w:lvlOverride w:ilvl="0">
      <w:startOverride w:val="1"/>
    </w:lvlOverride>
  </w:num>
  <w:num w:numId="11" w16cid:durableId="1995794614">
    <w:abstractNumId w:val="2"/>
  </w:num>
  <w:num w:numId="12" w16cid:durableId="1590773003">
    <w:abstractNumId w:val="13"/>
  </w:num>
  <w:num w:numId="13" w16cid:durableId="2145536170">
    <w:abstractNumId w:val="7"/>
    <w:lvlOverride w:ilvl="0">
      <w:startOverride w:val="4"/>
    </w:lvlOverride>
  </w:num>
  <w:num w:numId="14" w16cid:durableId="167210828">
    <w:abstractNumId w:val="18"/>
  </w:num>
  <w:num w:numId="15" w16cid:durableId="1839029472">
    <w:abstractNumId w:val="20"/>
  </w:num>
  <w:num w:numId="16" w16cid:durableId="38221238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53501487">
    <w:abstractNumId w:val="3"/>
  </w:num>
  <w:num w:numId="18" w16cid:durableId="877277025">
    <w:abstractNumId w:val="18"/>
  </w:num>
  <w:num w:numId="19" w16cid:durableId="496188459">
    <w:abstractNumId w:val="10"/>
  </w:num>
  <w:num w:numId="20" w16cid:durableId="1132019041">
    <w:abstractNumId w:val="11"/>
  </w:num>
  <w:num w:numId="21" w16cid:durableId="1701709511">
    <w:abstractNumId w:val="9"/>
  </w:num>
  <w:num w:numId="22" w16cid:durableId="921109870">
    <w:abstractNumId w:val="12"/>
  </w:num>
  <w:num w:numId="23" w16cid:durableId="318464327">
    <w:abstractNumId w:val="4"/>
  </w:num>
  <w:num w:numId="24" w16cid:durableId="1993286205">
    <w:abstractNumId w:val="24"/>
  </w:num>
  <w:num w:numId="25" w16cid:durableId="191262906">
    <w:abstractNumId w:val="14"/>
  </w:num>
  <w:num w:numId="26" w16cid:durableId="94323614">
    <w:abstractNumId w:val="21"/>
  </w:num>
  <w:num w:numId="27" w16cid:durableId="124155405">
    <w:abstractNumId w:val="0"/>
  </w:num>
  <w:num w:numId="28" w16cid:durableId="841624915">
    <w:abstractNumId w:val="22"/>
  </w:num>
  <w:num w:numId="29" w16cid:durableId="446698012">
    <w:abstractNumId w:val="23"/>
  </w:num>
  <w:num w:numId="30" w16cid:durableId="614361253">
    <w:abstractNumId w:val="19"/>
  </w:num>
  <w:num w:numId="31" w16cid:durableId="349261790">
    <w:abstractNumId w:val="26"/>
  </w:num>
  <w:num w:numId="32" w16cid:durableId="1378624092">
    <w:abstractNumId w:val="5"/>
  </w:num>
  <w:num w:numId="33" w16cid:durableId="711807108">
    <w:abstractNumId w:val="17"/>
  </w:num>
  <w:num w:numId="34" w16cid:durableId="1147166099">
    <w:abstractNumId w:val="6"/>
  </w:num>
  <w:num w:numId="35" w16cid:durableId="1372655798">
    <w:abstractNumId w:val="15"/>
  </w:num>
  <w:num w:numId="36" w16cid:durableId="24511919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defaultTableStyle w:val="ae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AA0"/>
    <w:rsid w:val="00002216"/>
    <w:rsid w:val="000037FD"/>
    <w:rsid w:val="00004348"/>
    <w:rsid w:val="00004900"/>
    <w:rsid w:val="00006485"/>
    <w:rsid w:val="00010079"/>
    <w:rsid w:val="00013BEA"/>
    <w:rsid w:val="00013C58"/>
    <w:rsid w:val="0001429D"/>
    <w:rsid w:val="0001589C"/>
    <w:rsid w:val="0001655D"/>
    <w:rsid w:val="0001672E"/>
    <w:rsid w:val="00016FC4"/>
    <w:rsid w:val="00021690"/>
    <w:rsid w:val="00021DE0"/>
    <w:rsid w:val="0002288D"/>
    <w:rsid w:val="000242CF"/>
    <w:rsid w:val="000267F8"/>
    <w:rsid w:val="0002688A"/>
    <w:rsid w:val="00027CA5"/>
    <w:rsid w:val="00030869"/>
    <w:rsid w:val="00031804"/>
    <w:rsid w:val="000322E1"/>
    <w:rsid w:val="0003421B"/>
    <w:rsid w:val="0003464C"/>
    <w:rsid w:val="000349F6"/>
    <w:rsid w:val="00034AC2"/>
    <w:rsid w:val="000353CA"/>
    <w:rsid w:val="000361FD"/>
    <w:rsid w:val="00037D62"/>
    <w:rsid w:val="000404CC"/>
    <w:rsid w:val="00041032"/>
    <w:rsid w:val="00044189"/>
    <w:rsid w:val="000441B0"/>
    <w:rsid w:val="00044924"/>
    <w:rsid w:val="000471E9"/>
    <w:rsid w:val="00050203"/>
    <w:rsid w:val="00050880"/>
    <w:rsid w:val="00051265"/>
    <w:rsid w:val="00052A3C"/>
    <w:rsid w:val="00055EDC"/>
    <w:rsid w:val="00056A12"/>
    <w:rsid w:val="0005708B"/>
    <w:rsid w:val="00057BB8"/>
    <w:rsid w:val="00060A3B"/>
    <w:rsid w:val="00061885"/>
    <w:rsid w:val="00061AFD"/>
    <w:rsid w:val="00061DB6"/>
    <w:rsid w:val="00062187"/>
    <w:rsid w:val="00062555"/>
    <w:rsid w:val="00064204"/>
    <w:rsid w:val="000646BC"/>
    <w:rsid w:val="0006633A"/>
    <w:rsid w:val="00067C64"/>
    <w:rsid w:val="00070E39"/>
    <w:rsid w:val="00071779"/>
    <w:rsid w:val="000724BD"/>
    <w:rsid w:val="00072ABD"/>
    <w:rsid w:val="00073CCC"/>
    <w:rsid w:val="0007795E"/>
    <w:rsid w:val="00081449"/>
    <w:rsid w:val="00082DE5"/>
    <w:rsid w:val="00083BFB"/>
    <w:rsid w:val="000845EF"/>
    <w:rsid w:val="00085FF6"/>
    <w:rsid w:val="000948C4"/>
    <w:rsid w:val="0009602C"/>
    <w:rsid w:val="0009720A"/>
    <w:rsid w:val="000A02EF"/>
    <w:rsid w:val="000A3AD4"/>
    <w:rsid w:val="000A6678"/>
    <w:rsid w:val="000A6D7A"/>
    <w:rsid w:val="000B147B"/>
    <w:rsid w:val="000B31C9"/>
    <w:rsid w:val="000B6075"/>
    <w:rsid w:val="000B7DBC"/>
    <w:rsid w:val="000C0103"/>
    <w:rsid w:val="000C02EF"/>
    <w:rsid w:val="000C40C9"/>
    <w:rsid w:val="000C4D1E"/>
    <w:rsid w:val="000C5B9D"/>
    <w:rsid w:val="000C5E24"/>
    <w:rsid w:val="000D0F31"/>
    <w:rsid w:val="000D1880"/>
    <w:rsid w:val="000D2341"/>
    <w:rsid w:val="000D259F"/>
    <w:rsid w:val="000D2D5D"/>
    <w:rsid w:val="000D594D"/>
    <w:rsid w:val="000D71D6"/>
    <w:rsid w:val="000E1315"/>
    <w:rsid w:val="000E1AA5"/>
    <w:rsid w:val="000E22CE"/>
    <w:rsid w:val="000E4700"/>
    <w:rsid w:val="000E5916"/>
    <w:rsid w:val="000E5C04"/>
    <w:rsid w:val="000E7946"/>
    <w:rsid w:val="000F0A31"/>
    <w:rsid w:val="000F2616"/>
    <w:rsid w:val="000F44BE"/>
    <w:rsid w:val="000F597F"/>
    <w:rsid w:val="000F60CA"/>
    <w:rsid w:val="00101252"/>
    <w:rsid w:val="0010307B"/>
    <w:rsid w:val="00104847"/>
    <w:rsid w:val="00106A2C"/>
    <w:rsid w:val="001079DC"/>
    <w:rsid w:val="00112489"/>
    <w:rsid w:val="00112B2F"/>
    <w:rsid w:val="00113F67"/>
    <w:rsid w:val="00117C2E"/>
    <w:rsid w:val="00117DB6"/>
    <w:rsid w:val="0012102F"/>
    <w:rsid w:val="00121850"/>
    <w:rsid w:val="00121B1A"/>
    <w:rsid w:val="00122131"/>
    <w:rsid w:val="00122441"/>
    <w:rsid w:val="00122CA0"/>
    <w:rsid w:val="0012309A"/>
    <w:rsid w:val="001233C9"/>
    <w:rsid w:val="001304AC"/>
    <w:rsid w:val="00132292"/>
    <w:rsid w:val="0013355A"/>
    <w:rsid w:val="00136C40"/>
    <w:rsid w:val="00137398"/>
    <w:rsid w:val="001378F8"/>
    <w:rsid w:val="00142C3A"/>
    <w:rsid w:val="00145602"/>
    <w:rsid w:val="001460E8"/>
    <w:rsid w:val="00151950"/>
    <w:rsid w:val="0015206E"/>
    <w:rsid w:val="001527E8"/>
    <w:rsid w:val="001538F4"/>
    <w:rsid w:val="00155EBE"/>
    <w:rsid w:val="00156945"/>
    <w:rsid w:val="00156D32"/>
    <w:rsid w:val="00167160"/>
    <w:rsid w:val="001672AE"/>
    <w:rsid w:val="001702CA"/>
    <w:rsid w:val="001708FE"/>
    <w:rsid w:val="00170F6E"/>
    <w:rsid w:val="0017251B"/>
    <w:rsid w:val="001726A1"/>
    <w:rsid w:val="00172B03"/>
    <w:rsid w:val="00173B11"/>
    <w:rsid w:val="00173DA8"/>
    <w:rsid w:val="00175580"/>
    <w:rsid w:val="00176031"/>
    <w:rsid w:val="0017626C"/>
    <w:rsid w:val="00177A6A"/>
    <w:rsid w:val="00177CE2"/>
    <w:rsid w:val="0018032A"/>
    <w:rsid w:val="001811A5"/>
    <w:rsid w:val="0018200E"/>
    <w:rsid w:val="0018266F"/>
    <w:rsid w:val="00183F7B"/>
    <w:rsid w:val="00184B4D"/>
    <w:rsid w:val="00186267"/>
    <w:rsid w:val="001878C6"/>
    <w:rsid w:val="00190220"/>
    <w:rsid w:val="00190C20"/>
    <w:rsid w:val="0019241F"/>
    <w:rsid w:val="001926D6"/>
    <w:rsid w:val="00192E9E"/>
    <w:rsid w:val="00195018"/>
    <w:rsid w:val="00195F62"/>
    <w:rsid w:val="001963EC"/>
    <w:rsid w:val="001A10EA"/>
    <w:rsid w:val="001A196F"/>
    <w:rsid w:val="001A4444"/>
    <w:rsid w:val="001A4B7F"/>
    <w:rsid w:val="001A72C9"/>
    <w:rsid w:val="001A748B"/>
    <w:rsid w:val="001A74E7"/>
    <w:rsid w:val="001B2E59"/>
    <w:rsid w:val="001B3367"/>
    <w:rsid w:val="001B3FCF"/>
    <w:rsid w:val="001B6B20"/>
    <w:rsid w:val="001B7D3F"/>
    <w:rsid w:val="001C1368"/>
    <w:rsid w:val="001C1385"/>
    <w:rsid w:val="001C46C2"/>
    <w:rsid w:val="001C5719"/>
    <w:rsid w:val="001C58DC"/>
    <w:rsid w:val="001C774A"/>
    <w:rsid w:val="001C78C4"/>
    <w:rsid w:val="001D1F5E"/>
    <w:rsid w:val="001D362A"/>
    <w:rsid w:val="001D3672"/>
    <w:rsid w:val="001D58B4"/>
    <w:rsid w:val="001D6754"/>
    <w:rsid w:val="001D69B9"/>
    <w:rsid w:val="001D6CAA"/>
    <w:rsid w:val="001D7B69"/>
    <w:rsid w:val="001E078F"/>
    <w:rsid w:val="001E0913"/>
    <w:rsid w:val="001E471D"/>
    <w:rsid w:val="001E4DBE"/>
    <w:rsid w:val="001E4F8A"/>
    <w:rsid w:val="001F0663"/>
    <w:rsid w:val="001F09ED"/>
    <w:rsid w:val="001F0BB3"/>
    <w:rsid w:val="001F1CAD"/>
    <w:rsid w:val="001F27A9"/>
    <w:rsid w:val="001F33AD"/>
    <w:rsid w:val="001F3811"/>
    <w:rsid w:val="001F4E86"/>
    <w:rsid w:val="001F5C20"/>
    <w:rsid w:val="001F756C"/>
    <w:rsid w:val="00202AD3"/>
    <w:rsid w:val="002032C3"/>
    <w:rsid w:val="00205059"/>
    <w:rsid w:val="0020567C"/>
    <w:rsid w:val="002069E7"/>
    <w:rsid w:val="00207B9F"/>
    <w:rsid w:val="002117D9"/>
    <w:rsid w:val="0021222D"/>
    <w:rsid w:val="00213A48"/>
    <w:rsid w:val="002147D3"/>
    <w:rsid w:val="00214B27"/>
    <w:rsid w:val="00214CC0"/>
    <w:rsid w:val="00221BD2"/>
    <w:rsid w:val="00222779"/>
    <w:rsid w:val="0022383E"/>
    <w:rsid w:val="002264B6"/>
    <w:rsid w:val="002270F4"/>
    <w:rsid w:val="00227FB4"/>
    <w:rsid w:val="00230599"/>
    <w:rsid w:val="00231168"/>
    <w:rsid w:val="00231863"/>
    <w:rsid w:val="00232C8E"/>
    <w:rsid w:val="00232FFE"/>
    <w:rsid w:val="00234C10"/>
    <w:rsid w:val="00235ABF"/>
    <w:rsid w:val="00237D70"/>
    <w:rsid w:val="00237FEE"/>
    <w:rsid w:val="002404F7"/>
    <w:rsid w:val="0024178D"/>
    <w:rsid w:val="0024297B"/>
    <w:rsid w:val="002438AF"/>
    <w:rsid w:val="00247852"/>
    <w:rsid w:val="0025054A"/>
    <w:rsid w:val="00253023"/>
    <w:rsid w:val="00254E84"/>
    <w:rsid w:val="002555A7"/>
    <w:rsid w:val="0026002F"/>
    <w:rsid w:val="002612BB"/>
    <w:rsid w:val="002619D4"/>
    <w:rsid w:val="0026240E"/>
    <w:rsid w:val="002624C3"/>
    <w:rsid w:val="00262B63"/>
    <w:rsid w:val="00264ADB"/>
    <w:rsid w:val="002675AE"/>
    <w:rsid w:val="00271AD0"/>
    <w:rsid w:val="00272C29"/>
    <w:rsid w:val="00275C02"/>
    <w:rsid w:val="00275F47"/>
    <w:rsid w:val="0027737C"/>
    <w:rsid w:val="00281DF5"/>
    <w:rsid w:val="002822E9"/>
    <w:rsid w:val="00283DB3"/>
    <w:rsid w:val="00283EE2"/>
    <w:rsid w:val="0028486A"/>
    <w:rsid w:val="00284F39"/>
    <w:rsid w:val="00285B06"/>
    <w:rsid w:val="00285E0E"/>
    <w:rsid w:val="00286AA6"/>
    <w:rsid w:val="00287831"/>
    <w:rsid w:val="00287891"/>
    <w:rsid w:val="00291A2A"/>
    <w:rsid w:val="002934F7"/>
    <w:rsid w:val="00293740"/>
    <w:rsid w:val="00295420"/>
    <w:rsid w:val="00295FD3"/>
    <w:rsid w:val="002967BF"/>
    <w:rsid w:val="00297BC4"/>
    <w:rsid w:val="00297DFD"/>
    <w:rsid w:val="002A0591"/>
    <w:rsid w:val="002A0D98"/>
    <w:rsid w:val="002A4AF3"/>
    <w:rsid w:val="002B00E3"/>
    <w:rsid w:val="002B22DD"/>
    <w:rsid w:val="002B2979"/>
    <w:rsid w:val="002B3138"/>
    <w:rsid w:val="002B46D2"/>
    <w:rsid w:val="002C05B2"/>
    <w:rsid w:val="002C6B02"/>
    <w:rsid w:val="002D1A89"/>
    <w:rsid w:val="002D248E"/>
    <w:rsid w:val="002D2F1F"/>
    <w:rsid w:val="002D4518"/>
    <w:rsid w:val="002D47F1"/>
    <w:rsid w:val="002D5CA3"/>
    <w:rsid w:val="002D7E5D"/>
    <w:rsid w:val="002E06AD"/>
    <w:rsid w:val="002F0B0E"/>
    <w:rsid w:val="002F1266"/>
    <w:rsid w:val="002F3040"/>
    <w:rsid w:val="002F5544"/>
    <w:rsid w:val="002F5F52"/>
    <w:rsid w:val="0030008C"/>
    <w:rsid w:val="00300174"/>
    <w:rsid w:val="00300AD7"/>
    <w:rsid w:val="00300C8F"/>
    <w:rsid w:val="003012CF"/>
    <w:rsid w:val="00302453"/>
    <w:rsid w:val="00304094"/>
    <w:rsid w:val="003047FC"/>
    <w:rsid w:val="00305019"/>
    <w:rsid w:val="00306839"/>
    <w:rsid w:val="0030747D"/>
    <w:rsid w:val="0031028A"/>
    <w:rsid w:val="0031042E"/>
    <w:rsid w:val="003118F7"/>
    <w:rsid w:val="003137D3"/>
    <w:rsid w:val="00315455"/>
    <w:rsid w:val="0031546D"/>
    <w:rsid w:val="00315D37"/>
    <w:rsid w:val="00315D83"/>
    <w:rsid w:val="00315FE6"/>
    <w:rsid w:val="003214BD"/>
    <w:rsid w:val="003220E8"/>
    <w:rsid w:val="003227BD"/>
    <w:rsid w:val="0032356E"/>
    <w:rsid w:val="00323642"/>
    <w:rsid w:val="003236BF"/>
    <w:rsid w:val="00326931"/>
    <w:rsid w:val="00326F7A"/>
    <w:rsid w:val="0033038F"/>
    <w:rsid w:val="003316C6"/>
    <w:rsid w:val="00331AB5"/>
    <w:rsid w:val="00332B44"/>
    <w:rsid w:val="00334FEF"/>
    <w:rsid w:val="00336CE7"/>
    <w:rsid w:val="00340A2E"/>
    <w:rsid w:val="00341BBA"/>
    <w:rsid w:val="00344332"/>
    <w:rsid w:val="0034447C"/>
    <w:rsid w:val="0034553B"/>
    <w:rsid w:val="0034584C"/>
    <w:rsid w:val="00346098"/>
    <w:rsid w:val="003463F2"/>
    <w:rsid w:val="003464D1"/>
    <w:rsid w:val="00350E21"/>
    <w:rsid w:val="0035120F"/>
    <w:rsid w:val="003513CA"/>
    <w:rsid w:val="00353223"/>
    <w:rsid w:val="00353629"/>
    <w:rsid w:val="00353EE8"/>
    <w:rsid w:val="00353F24"/>
    <w:rsid w:val="003543BD"/>
    <w:rsid w:val="0035502D"/>
    <w:rsid w:val="003561FC"/>
    <w:rsid w:val="003573B3"/>
    <w:rsid w:val="003601D2"/>
    <w:rsid w:val="00360BCC"/>
    <w:rsid w:val="0036230F"/>
    <w:rsid w:val="00363A17"/>
    <w:rsid w:val="003648D7"/>
    <w:rsid w:val="00364D85"/>
    <w:rsid w:val="00365F43"/>
    <w:rsid w:val="00366D91"/>
    <w:rsid w:val="00366F30"/>
    <w:rsid w:val="003672F9"/>
    <w:rsid w:val="00371CA6"/>
    <w:rsid w:val="00372862"/>
    <w:rsid w:val="003750B5"/>
    <w:rsid w:val="00375558"/>
    <w:rsid w:val="00376BB9"/>
    <w:rsid w:val="0037739E"/>
    <w:rsid w:val="00377FED"/>
    <w:rsid w:val="00380D37"/>
    <w:rsid w:val="00382E07"/>
    <w:rsid w:val="00387369"/>
    <w:rsid w:val="00387F11"/>
    <w:rsid w:val="003909D3"/>
    <w:rsid w:val="0039190A"/>
    <w:rsid w:val="00392B86"/>
    <w:rsid w:val="00392B96"/>
    <w:rsid w:val="00393904"/>
    <w:rsid w:val="00393997"/>
    <w:rsid w:val="003A1136"/>
    <w:rsid w:val="003A1FD2"/>
    <w:rsid w:val="003A21EE"/>
    <w:rsid w:val="003A2498"/>
    <w:rsid w:val="003A376E"/>
    <w:rsid w:val="003A44AD"/>
    <w:rsid w:val="003A4D14"/>
    <w:rsid w:val="003A519D"/>
    <w:rsid w:val="003B0422"/>
    <w:rsid w:val="003B0F21"/>
    <w:rsid w:val="003B168D"/>
    <w:rsid w:val="003B1F62"/>
    <w:rsid w:val="003B3582"/>
    <w:rsid w:val="003B4690"/>
    <w:rsid w:val="003B50E6"/>
    <w:rsid w:val="003B53F0"/>
    <w:rsid w:val="003B5FA2"/>
    <w:rsid w:val="003B613F"/>
    <w:rsid w:val="003B7216"/>
    <w:rsid w:val="003B7B29"/>
    <w:rsid w:val="003C06A1"/>
    <w:rsid w:val="003C3B24"/>
    <w:rsid w:val="003C4632"/>
    <w:rsid w:val="003C6762"/>
    <w:rsid w:val="003C77BA"/>
    <w:rsid w:val="003C7D07"/>
    <w:rsid w:val="003D0012"/>
    <w:rsid w:val="003D14B6"/>
    <w:rsid w:val="003D2955"/>
    <w:rsid w:val="003D2B5E"/>
    <w:rsid w:val="003D4E57"/>
    <w:rsid w:val="003D5823"/>
    <w:rsid w:val="003D5A61"/>
    <w:rsid w:val="003D617F"/>
    <w:rsid w:val="003D69C7"/>
    <w:rsid w:val="003E0BD7"/>
    <w:rsid w:val="003E2846"/>
    <w:rsid w:val="003E2B1E"/>
    <w:rsid w:val="003E3B1B"/>
    <w:rsid w:val="003E79B6"/>
    <w:rsid w:val="003F0BCD"/>
    <w:rsid w:val="003F1575"/>
    <w:rsid w:val="003F3D12"/>
    <w:rsid w:val="003F616B"/>
    <w:rsid w:val="003F78D4"/>
    <w:rsid w:val="003F7A1E"/>
    <w:rsid w:val="00400658"/>
    <w:rsid w:val="00401B76"/>
    <w:rsid w:val="00403043"/>
    <w:rsid w:val="00403360"/>
    <w:rsid w:val="00403902"/>
    <w:rsid w:val="004047CA"/>
    <w:rsid w:val="00404FD4"/>
    <w:rsid w:val="00406AD3"/>
    <w:rsid w:val="0040714E"/>
    <w:rsid w:val="004071D0"/>
    <w:rsid w:val="00412422"/>
    <w:rsid w:val="00413A65"/>
    <w:rsid w:val="00413F18"/>
    <w:rsid w:val="0041452F"/>
    <w:rsid w:val="00415201"/>
    <w:rsid w:val="00416999"/>
    <w:rsid w:val="00432978"/>
    <w:rsid w:val="00433913"/>
    <w:rsid w:val="004348B5"/>
    <w:rsid w:val="004367DF"/>
    <w:rsid w:val="004408B6"/>
    <w:rsid w:val="00442CD3"/>
    <w:rsid w:val="004458EA"/>
    <w:rsid w:val="00445C76"/>
    <w:rsid w:val="004470A0"/>
    <w:rsid w:val="004471F1"/>
    <w:rsid w:val="004501BA"/>
    <w:rsid w:val="00453038"/>
    <w:rsid w:val="00453538"/>
    <w:rsid w:val="004535DA"/>
    <w:rsid w:val="00454104"/>
    <w:rsid w:val="004549A2"/>
    <w:rsid w:val="0045559F"/>
    <w:rsid w:val="00455D34"/>
    <w:rsid w:val="0045788D"/>
    <w:rsid w:val="00460BA5"/>
    <w:rsid w:val="00460FA7"/>
    <w:rsid w:val="00461F08"/>
    <w:rsid w:val="00462D03"/>
    <w:rsid w:val="004630D3"/>
    <w:rsid w:val="004634A8"/>
    <w:rsid w:val="0046427B"/>
    <w:rsid w:val="00465469"/>
    <w:rsid w:val="004654A9"/>
    <w:rsid w:val="00465FE4"/>
    <w:rsid w:val="00470693"/>
    <w:rsid w:val="0047500F"/>
    <w:rsid w:val="004754A6"/>
    <w:rsid w:val="00477A5C"/>
    <w:rsid w:val="0048012B"/>
    <w:rsid w:val="00480290"/>
    <w:rsid w:val="004814F5"/>
    <w:rsid w:val="00481FAE"/>
    <w:rsid w:val="004820E0"/>
    <w:rsid w:val="00483150"/>
    <w:rsid w:val="00483A12"/>
    <w:rsid w:val="004856C0"/>
    <w:rsid w:val="004876CD"/>
    <w:rsid w:val="00487750"/>
    <w:rsid w:val="00487B70"/>
    <w:rsid w:val="00487D3C"/>
    <w:rsid w:val="00490258"/>
    <w:rsid w:val="00493153"/>
    <w:rsid w:val="004944FA"/>
    <w:rsid w:val="0049655E"/>
    <w:rsid w:val="004A00C1"/>
    <w:rsid w:val="004A1513"/>
    <w:rsid w:val="004A2772"/>
    <w:rsid w:val="004A3D7A"/>
    <w:rsid w:val="004A4CBE"/>
    <w:rsid w:val="004A50FB"/>
    <w:rsid w:val="004A6807"/>
    <w:rsid w:val="004A7B58"/>
    <w:rsid w:val="004B08DF"/>
    <w:rsid w:val="004B20C7"/>
    <w:rsid w:val="004B24B2"/>
    <w:rsid w:val="004B329F"/>
    <w:rsid w:val="004B4562"/>
    <w:rsid w:val="004C0D1F"/>
    <w:rsid w:val="004C0E7C"/>
    <w:rsid w:val="004C2B6D"/>
    <w:rsid w:val="004C3C34"/>
    <w:rsid w:val="004C48F1"/>
    <w:rsid w:val="004C4966"/>
    <w:rsid w:val="004C5154"/>
    <w:rsid w:val="004C521C"/>
    <w:rsid w:val="004C5737"/>
    <w:rsid w:val="004C68FD"/>
    <w:rsid w:val="004C7407"/>
    <w:rsid w:val="004D2538"/>
    <w:rsid w:val="004D282C"/>
    <w:rsid w:val="004D2898"/>
    <w:rsid w:val="004D2B29"/>
    <w:rsid w:val="004D2C26"/>
    <w:rsid w:val="004D37F2"/>
    <w:rsid w:val="004D538A"/>
    <w:rsid w:val="004D7B80"/>
    <w:rsid w:val="004E1A67"/>
    <w:rsid w:val="004E3674"/>
    <w:rsid w:val="004E3816"/>
    <w:rsid w:val="004E4069"/>
    <w:rsid w:val="004E54B6"/>
    <w:rsid w:val="004E65E8"/>
    <w:rsid w:val="004E684E"/>
    <w:rsid w:val="004E7E17"/>
    <w:rsid w:val="004E7F22"/>
    <w:rsid w:val="004F1108"/>
    <w:rsid w:val="004F11CE"/>
    <w:rsid w:val="004F1D2B"/>
    <w:rsid w:val="004F4BD1"/>
    <w:rsid w:val="004F4E8E"/>
    <w:rsid w:val="004F7373"/>
    <w:rsid w:val="00500941"/>
    <w:rsid w:val="005021E1"/>
    <w:rsid w:val="00502B1E"/>
    <w:rsid w:val="00502D6B"/>
    <w:rsid w:val="00504488"/>
    <w:rsid w:val="00505383"/>
    <w:rsid w:val="005058D7"/>
    <w:rsid w:val="0050661D"/>
    <w:rsid w:val="00513362"/>
    <w:rsid w:val="0051420D"/>
    <w:rsid w:val="0051743A"/>
    <w:rsid w:val="005201B7"/>
    <w:rsid w:val="005202FD"/>
    <w:rsid w:val="00522192"/>
    <w:rsid w:val="005222EF"/>
    <w:rsid w:val="00522609"/>
    <w:rsid w:val="00522A2D"/>
    <w:rsid w:val="00523E2F"/>
    <w:rsid w:val="00525D92"/>
    <w:rsid w:val="00526FE8"/>
    <w:rsid w:val="00527716"/>
    <w:rsid w:val="005308D0"/>
    <w:rsid w:val="00531384"/>
    <w:rsid w:val="00533140"/>
    <w:rsid w:val="005337B7"/>
    <w:rsid w:val="00534490"/>
    <w:rsid w:val="005354F9"/>
    <w:rsid w:val="00535604"/>
    <w:rsid w:val="00536306"/>
    <w:rsid w:val="00541B37"/>
    <w:rsid w:val="005439C2"/>
    <w:rsid w:val="00544CDA"/>
    <w:rsid w:val="00545523"/>
    <w:rsid w:val="00546032"/>
    <w:rsid w:val="00547990"/>
    <w:rsid w:val="00547E22"/>
    <w:rsid w:val="00551FB5"/>
    <w:rsid w:val="00554F89"/>
    <w:rsid w:val="00554FDE"/>
    <w:rsid w:val="00555A60"/>
    <w:rsid w:val="00556B6C"/>
    <w:rsid w:val="0055713B"/>
    <w:rsid w:val="005574CE"/>
    <w:rsid w:val="005576C0"/>
    <w:rsid w:val="0056247F"/>
    <w:rsid w:val="00562498"/>
    <w:rsid w:val="00563B07"/>
    <w:rsid w:val="00563B88"/>
    <w:rsid w:val="00565BEB"/>
    <w:rsid w:val="00567B21"/>
    <w:rsid w:val="00570A61"/>
    <w:rsid w:val="005712FF"/>
    <w:rsid w:val="0057263E"/>
    <w:rsid w:val="00572691"/>
    <w:rsid w:val="00572A7A"/>
    <w:rsid w:val="005733CF"/>
    <w:rsid w:val="0057352E"/>
    <w:rsid w:val="00573BF4"/>
    <w:rsid w:val="00575358"/>
    <w:rsid w:val="00575C6A"/>
    <w:rsid w:val="00575CEC"/>
    <w:rsid w:val="00577B81"/>
    <w:rsid w:val="00581533"/>
    <w:rsid w:val="0058159E"/>
    <w:rsid w:val="005832E9"/>
    <w:rsid w:val="00584735"/>
    <w:rsid w:val="0058485B"/>
    <w:rsid w:val="00587CB9"/>
    <w:rsid w:val="00587ED6"/>
    <w:rsid w:val="005902D5"/>
    <w:rsid w:val="005908D8"/>
    <w:rsid w:val="00591252"/>
    <w:rsid w:val="00592FBA"/>
    <w:rsid w:val="005958F4"/>
    <w:rsid w:val="00595BE5"/>
    <w:rsid w:val="00597AA9"/>
    <w:rsid w:val="005A0B4E"/>
    <w:rsid w:val="005A0F44"/>
    <w:rsid w:val="005A257E"/>
    <w:rsid w:val="005A464F"/>
    <w:rsid w:val="005A4B33"/>
    <w:rsid w:val="005A5275"/>
    <w:rsid w:val="005A5D1D"/>
    <w:rsid w:val="005B1985"/>
    <w:rsid w:val="005B33E9"/>
    <w:rsid w:val="005B603F"/>
    <w:rsid w:val="005B7523"/>
    <w:rsid w:val="005C0103"/>
    <w:rsid w:val="005C1569"/>
    <w:rsid w:val="005C2EF2"/>
    <w:rsid w:val="005C4BC1"/>
    <w:rsid w:val="005C54A6"/>
    <w:rsid w:val="005C7FC0"/>
    <w:rsid w:val="005D0644"/>
    <w:rsid w:val="005D08DF"/>
    <w:rsid w:val="005D1028"/>
    <w:rsid w:val="005D249A"/>
    <w:rsid w:val="005D5675"/>
    <w:rsid w:val="005D582A"/>
    <w:rsid w:val="005D5D8E"/>
    <w:rsid w:val="005E0B7C"/>
    <w:rsid w:val="005E335A"/>
    <w:rsid w:val="005E4C53"/>
    <w:rsid w:val="005E7D49"/>
    <w:rsid w:val="005F073E"/>
    <w:rsid w:val="005F10D4"/>
    <w:rsid w:val="005F1B08"/>
    <w:rsid w:val="005F2425"/>
    <w:rsid w:val="005F280F"/>
    <w:rsid w:val="005F34EC"/>
    <w:rsid w:val="005F4350"/>
    <w:rsid w:val="005F5EDB"/>
    <w:rsid w:val="005F798A"/>
    <w:rsid w:val="0060037B"/>
    <w:rsid w:val="0060187D"/>
    <w:rsid w:val="00601AF5"/>
    <w:rsid w:val="0060216C"/>
    <w:rsid w:val="00602FD8"/>
    <w:rsid w:val="006040B5"/>
    <w:rsid w:val="00604116"/>
    <w:rsid w:val="00606ECA"/>
    <w:rsid w:val="006113E6"/>
    <w:rsid w:val="00611A9A"/>
    <w:rsid w:val="00611F71"/>
    <w:rsid w:val="006163A5"/>
    <w:rsid w:val="00616506"/>
    <w:rsid w:val="00617A5B"/>
    <w:rsid w:val="006206D5"/>
    <w:rsid w:val="0062088F"/>
    <w:rsid w:val="0062092D"/>
    <w:rsid w:val="0062152A"/>
    <w:rsid w:val="0062201C"/>
    <w:rsid w:val="00622C24"/>
    <w:rsid w:val="00623C0D"/>
    <w:rsid w:val="00625EE0"/>
    <w:rsid w:val="006264AD"/>
    <w:rsid w:val="00627277"/>
    <w:rsid w:val="00627ECB"/>
    <w:rsid w:val="00627F83"/>
    <w:rsid w:val="006302D5"/>
    <w:rsid w:val="00630324"/>
    <w:rsid w:val="006306EE"/>
    <w:rsid w:val="00632793"/>
    <w:rsid w:val="0063364B"/>
    <w:rsid w:val="0063467E"/>
    <w:rsid w:val="0063589C"/>
    <w:rsid w:val="00636550"/>
    <w:rsid w:val="00640226"/>
    <w:rsid w:val="00641F94"/>
    <w:rsid w:val="006429BA"/>
    <w:rsid w:val="00642BD0"/>
    <w:rsid w:val="006434EA"/>
    <w:rsid w:val="00647287"/>
    <w:rsid w:val="0065011F"/>
    <w:rsid w:val="006510C1"/>
    <w:rsid w:val="00652F7A"/>
    <w:rsid w:val="0065466B"/>
    <w:rsid w:val="00654DA6"/>
    <w:rsid w:val="00657287"/>
    <w:rsid w:val="006577E2"/>
    <w:rsid w:val="00660F29"/>
    <w:rsid w:val="00663736"/>
    <w:rsid w:val="00664231"/>
    <w:rsid w:val="00664563"/>
    <w:rsid w:val="006648DE"/>
    <w:rsid w:val="00664E85"/>
    <w:rsid w:val="0066630B"/>
    <w:rsid w:val="00667021"/>
    <w:rsid w:val="0067008C"/>
    <w:rsid w:val="00671450"/>
    <w:rsid w:val="006714FA"/>
    <w:rsid w:val="00671999"/>
    <w:rsid w:val="00671DF4"/>
    <w:rsid w:val="006740D0"/>
    <w:rsid w:val="00674D6D"/>
    <w:rsid w:val="00674F1E"/>
    <w:rsid w:val="006756B2"/>
    <w:rsid w:val="00676F1B"/>
    <w:rsid w:val="00676FBA"/>
    <w:rsid w:val="006771C1"/>
    <w:rsid w:val="0067753F"/>
    <w:rsid w:val="006800E0"/>
    <w:rsid w:val="006803D3"/>
    <w:rsid w:val="006809BF"/>
    <w:rsid w:val="0068129C"/>
    <w:rsid w:val="00681452"/>
    <w:rsid w:val="00681630"/>
    <w:rsid w:val="00682105"/>
    <w:rsid w:val="00682F8C"/>
    <w:rsid w:val="0068381F"/>
    <w:rsid w:val="00683E0C"/>
    <w:rsid w:val="006846B8"/>
    <w:rsid w:val="00685FB6"/>
    <w:rsid w:val="0068628A"/>
    <w:rsid w:val="006862BF"/>
    <w:rsid w:val="0068666A"/>
    <w:rsid w:val="00690604"/>
    <w:rsid w:val="00690A91"/>
    <w:rsid w:val="00692020"/>
    <w:rsid w:val="00694B43"/>
    <w:rsid w:val="00695471"/>
    <w:rsid w:val="006959A2"/>
    <w:rsid w:val="00695D83"/>
    <w:rsid w:val="006964AC"/>
    <w:rsid w:val="00696F32"/>
    <w:rsid w:val="006A0B22"/>
    <w:rsid w:val="006A20F1"/>
    <w:rsid w:val="006A31CB"/>
    <w:rsid w:val="006A4023"/>
    <w:rsid w:val="006A5CE7"/>
    <w:rsid w:val="006A6055"/>
    <w:rsid w:val="006A64A0"/>
    <w:rsid w:val="006A7110"/>
    <w:rsid w:val="006B0255"/>
    <w:rsid w:val="006B0E53"/>
    <w:rsid w:val="006B58C8"/>
    <w:rsid w:val="006B5CDC"/>
    <w:rsid w:val="006B7470"/>
    <w:rsid w:val="006B7580"/>
    <w:rsid w:val="006C0841"/>
    <w:rsid w:val="006C0E4E"/>
    <w:rsid w:val="006C33D5"/>
    <w:rsid w:val="006C3F09"/>
    <w:rsid w:val="006C3F75"/>
    <w:rsid w:val="006C493C"/>
    <w:rsid w:val="006C4E3C"/>
    <w:rsid w:val="006C4F82"/>
    <w:rsid w:val="006C5234"/>
    <w:rsid w:val="006D038D"/>
    <w:rsid w:val="006D0D1E"/>
    <w:rsid w:val="006D1B9E"/>
    <w:rsid w:val="006D1CD4"/>
    <w:rsid w:val="006D2E33"/>
    <w:rsid w:val="006D665F"/>
    <w:rsid w:val="006D6A3D"/>
    <w:rsid w:val="006D6DB8"/>
    <w:rsid w:val="006E1CD4"/>
    <w:rsid w:val="006E328F"/>
    <w:rsid w:val="006E603B"/>
    <w:rsid w:val="006E61D2"/>
    <w:rsid w:val="006E6470"/>
    <w:rsid w:val="006E6C2A"/>
    <w:rsid w:val="006E6E55"/>
    <w:rsid w:val="006F0654"/>
    <w:rsid w:val="006F27D0"/>
    <w:rsid w:val="006F3811"/>
    <w:rsid w:val="006F7FB9"/>
    <w:rsid w:val="007014E4"/>
    <w:rsid w:val="00702C47"/>
    <w:rsid w:val="00702D41"/>
    <w:rsid w:val="00710039"/>
    <w:rsid w:val="00710C25"/>
    <w:rsid w:val="007120EC"/>
    <w:rsid w:val="0071246C"/>
    <w:rsid w:val="007135B8"/>
    <w:rsid w:val="00714506"/>
    <w:rsid w:val="00715CB6"/>
    <w:rsid w:val="00716309"/>
    <w:rsid w:val="0071687C"/>
    <w:rsid w:val="00717E1D"/>
    <w:rsid w:val="00720D9E"/>
    <w:rsid w:val="0072197D"/>
    <w:rsid w:val="007221B2"/>
    <w:rsid w:val="007234CA"/>
    <w:rsid w:val="00725F6F"/>
    <w:rsid w:val="007308DA"/>
    <w:rsid w:val="0073143D"/>
    <w:rsid w:val="00731490"/>
    <w:rsid w:val="00731574"/>
    <w:rsid w:val="00733E65"/>
    <w:rsid w:val="00734096"/>
    <w:rsid w:val="0073488E"/>
    <w:rsid w:val="0073497E"/>
    <w:rsid w:val="00734D10"/>
    <w:rsid w:val="0073737C"/>
    <w:rsid w:val="007401E0"/>
    <w:rsid w:val="00742273"/>
    <w:rsid w:val="007433BB"/>
    <w:rsid w:val="00744FC0"/>
    <w:rsid w:val="007452F0"/>
    <w:rsid w:val="00745393"/>
    <w:rsid w:val="00745406"/>
    <w:rsid w:val="00746BEA"/>
    <w:rsid w:val="00746CB5"/>
    <w:rsid w:val="00746D3F"/>
    <w:rsid w:val="0074745C"/>
    <w:rsid w:val="007502FC"/>
    <w:rsid w:val="0075184D"/>
    <w:rsid w:val="00753666"/>
    <w:rsid w:val="00753C54"/>
    <w:rsid w:val="00754982"/>
    <w:rsid w:val="00757613"/>
    <w:rsid w:val="00757FC6"/>
    <w:rsid w:val="007610A0"/>
    <w:rsid w:val="00761789"/>
    <w:rsid w:val="00761DE4"/>
    <w:rsid w:val="00762879"/>
    <w:rsid w:val="007667F5"/>
    <w:rsid w:val="007672FE"/>
    <w:rsid w:val="00771A7B"/>
    <w:rsid w:val="00771C74"/>
    <w:rsid w:val="0077502E"/>
    <w:rsid w:val="0077647E"/>
    <w:rsid w:val="00776BF7"/>
    <w:rsid w:val="007778D6"/>
    <w:rsid w:val="00780512"/>
    <w:rsid w:val="007806EB"/>
    <w:rsid w:val="00780F1E"/>
    <w:rsid w:val="00782C62"/>
    <w:rsid w:val="007847C9"/>
    <w:rsid w:val="00784FF2"/>
    <w:rsid w:val="00786803"/>
    <w:rsid w:val="00786D24"/>
    <w:rsid w:val="007956C3"/>
    <w:rsid w:val="00795EF4"/>
    <w:rsid w:val="00797144"/>
    <w:rsid w:val="007972CC"/>
    <w:rsid w:val="007A7AAD"/>
    <w:rsid w:val="007A7BD3"/>
    <w:rsid w:val="007B1123"/>
    <w:rsid w:val="007B175E"/>
    <w:rsid w:val="007B510E"/>
    <w:rsid w:val="007B5215"/>
    <w:rsid w:val="007B5349"/>
    <w:rsid w:val="007B7942"/>
    <w:rsid w:val="007C097D"/>
    <w:rsid w:val="007C25BB"/>
    <w:rsid w:val="007C26E8"/>
    <w:rsid w:val="007C396A"/>
    <w:rsid w:val="007C4020"/>
    <w:rsid w:val="007C51C2"/>
    <w:rsid w:val="007D1250"/>
    <w:rsid w:val="007D175D"/>
    <w:rsid w:val="007D28DE"/>
    <w:rsid w:val="007D473E"/>
    <w:rsid w:val="007E040B"/>
    <w:rsid w:val="007E090B"/>
    <w:rsid w:val="007E245C"/>
    <w:rsid w:val="007E3F01"/>
    <w:rsid w:val="007E7C60"/>
    <w:rsid w:val="007F1288"/>
    <w:rsid w:val="007F20C0"/>
    <w:rsid w:val="007F2701"/>
    <w:rsid w:val="007F2B6D"/>
    <w:rsid w:val="007F446F"/>
    <w:rsid w:val="007F60E9"/>
    <w:rsid w:val="007F77F0"/>
    <w:rsid w:val="00804A8B"/>
    <w:rsid w:val="00805488"/>
    <w:rsid w:val="008054B0"/>
    <w:rsid w:val="00805D25"/>
    <w:rsid w:val="00806012"/>
    <w:rsid w:val="00806769"/>
    <w:rsid w:val="00806D6D"/>
    <w:rsid w:val="00806E89"/>
    <w:rsid w:val="0081051D"/>
    <w:rsid w:val="00810E44"/>
    <w:rsid w:val="00814E00"/>
    <w:rsid w:val="00816F83"/>
    <w:rsid w:val="00821508"/>
    <w:rsid w:val="00821827"/>
    <w:rsid w:val="00821F12"/>
    <w:rsid w:val="00825B15"/>
    <w:rsid w:val="00825DD5"/>
    <w:rsid w:val="00826177"/>
    <w:rsid w:val="008273A7"/>
    <w:rsid w:val="00830102"/>
    <w:rsid w:val="00832496"/>
    <w:rsid w:val="00834B80"/>
    <w:rsid w:val="0083518E"/>
    <w:rsid w:val="00837387"/>
    <w:rsid w:val="0084042B"/>
    <w:rsid w:val="008413EB"/>
    <w:rsid w:val="00841F92"/>
    <w:rsid w:val="008435C3"/>
    <w:rsid w:val="00845BD5"/>
    <w:rsid w:val="0084679B"/>
    <w:rsid w:val="00850FD9"/>
    <w:rsid w:val="008517AB"/>
    <w:rsid w:val="00851C11"/>
    <w:rsid w:val="008526EA"/>
    <w:rsid w:val="008527BF"/>
    <w:rsid w:val="00852C6F"/>
    <w:rsid w:val="008556B0"/>
    <w:rsid w:val="0086014F"/>
    <w:rsid w:val="00861731"/>
    <w:rsid w:val="00861FD7"/>
    <w:rsid w:val="00862A1E"/>
    <w:rsid w:val="00862E92"/>
    <w:rsid w:val="008646B0"/>
    <w:rsid w:val="0086512D"/>
    <w:rsid w:val="00865EA8"/>
    <w:rsid w:val="00866CA2"/>
    <w:rsid w:val="0087195D"/>
    <w:rsid w:val="00872F8B"/>
    <w:rsid w:val="008745CE"/>
    <w:rsid w:val="00875847"/>
    <w:rsid w:val="00876E1C"/>
    <w:rsid w:val="00880464"/>
    <w:rsid w:val="00881D96"/>
    <w:rsid w:val="00892560"/>
    <w:rsid w:val="00893CA5"/>
    <w:rsid w:val="00895458"/>
    <w:rsid w:val="0089549C"/>
    <w:rsid w:val="00896BDE"/>
    <w:rsid w:val="00896DB3"/>
    <w:rsid w:val="00896EDD"/>
    <w:rsid w:val="00897FD9"/>
    <w:rsid w:val="008A1719"/>
    <w:rsid w:val="008A2C4D"/>
    <w:rsid w:val="008A3F1C"/>
    <w:rsid w:val="008A442B"/>
    <w:rsid w:val="008A75B2"/>
    <w:rsid w:val="008A7A8B"/>
    <w:rsid w:val="008A7EB9"/>
    <w:rsid w:val="008B262E"/>
    <w:rsid w:val="008B36D8"/>
    <w:rsid w:val="008B778F"/>
    <w:rsid w:val="008B7CB7"/>
    <w:rsid w:val="008C0645"/>
    <w:rsid w:val="008C0C0D"/>
    <w:rsid w:val="008C13F9"/>
    <w:rsid w:val="008C16C5"/>
    <w:rsid w:val="008C2045"/>
    <w:rsid w:val="008C31BC"/>
    <w:rsid w:val="008C48F8"/>
    <w:rsid w:val="008C4D7E"/>
    <w:rsid w:val="008C668E"/>
    <w:rsid w:val="008C6DFF"/>
    <w:rsid w:val="008D109D"/>
    <w:rsid w:val="008D11C0"/>
    <w:rsid w:val="008D6AE0"/>
    <w:rsid w:val="008D6D02"/>
    <w:rsid w:val="008D7F49"/>
    <w:rsid w:val="008E2EF5"/>
    <w:rsid w:val="008E5304"/>
    <w:rsid w:val="008E73AD"/>
    <w:rsid w:val="008F13DD"/>
    <w:rsid w:val="008F2813"/>
    <w:rsid w:val="008F28E3"/>
    <w:rsid w:val="008F3C06"/>
    <w:rsid w:val="008F3E45"/>
    <w:rsid w:val="008F49F6"/>
    <w:rsid w:val="008F4B9D"/>
    <w:rsid w:val="008F7AAE"/>
    <w:rsid w:val="00900C2A"/>
    <w:rsid w:val="00901394"/>
    <w:rsid w:val="009013F8"/>
    <w:rsid w:val="009015F4"/>
    <w:rsid w:val="00902D49"/>
    <w:rsid w:val="00903B36"/>
    <w:rsid w:val="00905214"/>
    <w:rsid w:val="009056AA"/>
    <w:rsid w:val="00905A9F"/>
    <w:rsid w:val="00906DDA"/>
    <w:rsid w:val="00911733"/>
    <w:rsid w:val="00914085"/>
    <w:rsid w:val="00914DB6"/>
    <w:rsid w:val="00921424"/>
    <w:rsid w:val="00921595"/>
    <w:rsid w:val="00922724"/>
    <w:rsid w:val="00922AE8"/>
    <w:rsid w:val="00923E8A"/>
    <w:rsid w:val="00924285"/>
    <w:rsid w:val="009246F2"/>
    <w:rsid w:val="00924A04"/>
    <w:rsid w:val="00925832"/>
    <w:rsid w:val="00926392"/>
    <w:rsid w:val="0092644C"/>
    <w:rsid w:val="0092676C"/>
    <w:rsid w:val="0092772A"/>
    <w:rsid w:val="00930F0B"/>
    <w:rsid w:val="0093147B"/>
    <w:rsid w:val="00932364"/>
    <w:rsid w:val="00934DEE"/>
    <w:rsid w:val="009374CF"/>
    <w:rsid w:val="00937F00"/>
    <w:rsid w:val="0094140A"/>
    <w:rsid w:val="00942A25"/>
    <w:rsid w:val="00943703"/>
    <w:rsid w:val="00944102"/>
    <w:rsid w:val="00950ACF"/>
    <w:rsid w:val="00951202"/>
    <w:rsid w:val="009531FD"/>
    <w:rsid w:val="009532F1"/>
    <w:rsid w:val="00953904"/>
    <w:rsid w:val="00953AA2"/>
    <w:rsid w:val="00955297"/>
    <w:rsid w:val="00955C8A"/>
    <w:rsid w:val="0095793C"/>
    <w:rsid w:val="00960EF9"/>
    <w:rsid w:val="0096266C"/>
    <w:rsid w:val="0096503A"/>
    <w:rsid w:val="0096523A"/>
    <w:rsid w:val="009669BA"/>
    <w:rsid w:val="00967420"/>
    <w:rsid w:val="00970296"/>
    <w:rsid w:val="00970862"/>
    <w:rsid w:val="00970F9A"/>
    <w:rsid w:val="00971260"/>
    <w:rsid w:val="00973CF4"/>
    <w:rsid w:val="009751A7"/>
    <w:rsid w:val="00977DB9"/>
    <w:rsid w:val="0098101B"/>
    <w:rsid w:val="00982608"/>
    <w:rsid w:val="009833C0"/>
    <w:rsid w:val="00983D5C"/>
    <w:rsid w:val="0098462C"/>
    <w:rsid w:val="00985FAE"/>
    <w:rsid w:val="00986DE5"/>
    <w:rsid w:val="009872A1"/>
    <w:rsid w:val="00991C42"/>
    <w:rsid w:val="009920D6"/>
    <w:rsid w:val="00992D93"/>
    <w:rsid w:val="009962CD"/>
    <w:rsid w:val="009A01F8"/>
    <w:rsid w:val="009A058F"/>
    <w:rsid w:val="009A0779"/>
    <w:rsid w:val="009A127B"/>
    <w:rsid w:val="009A2102"/>
    <w:rsid w:val="009A255B"/>
    <w:rsid w:val="009A33BD"/>
    <w:rsid w:val="009A511C"/>
    <w:rsid w:val="009B14D3"/>
    <w:rsid w:val="009B2161"/>
    <w:rsid w:val="009B28A5"/>
    <w:rsid w:val="009B4577"/>
    <w:rsid w:val="009B7109"/>
    <w:rsid w:val="009B7226"/>
    <w:rsid w:val="009B7B45"/>
    <w:rsid w:val="009B7E4B"/>
    <w:rsid w:val="009C06DD"/>
    <w:rsid w:val="009C2E61"/>
    <w:rsid w:val="009C33BE"/>
    <w:rsid w:val="009C39F9"/>
    <w:rsid w:val="009C4502"/>
    <w:rsid w:val="009C6748"/>
    <w:rsid w:val="009D15BD"/>
    <w:rsid w:val="009D1753"/>
    <w:rsid w:val="009D3355"/>
    <w:rsid w:val="009D3CAC"/>
    <w:rsid w:val="009D3DA2"/>
    <w:rsid w:val="009D4CA0"/>
    <w:rsid w:val="009D5F4F"/>
    <w:rsid w:val="009D70DB"/>
    <w:rsid w:val="009E0E63"/>
    <w:rsid w:val="009E19D3"/>
    <w:rsid w:val="009E1D63"/>
    <w:rsid w:val="009E1E3C"/>
    <w:rsid w:val="009E73A8"/>
    <w:rsid w:val="009F024D"/>
    <w:rsid w:val="009F10FB"/>
    <w:rsid w:val="009F173C"/>
    <w:rsid w:val="009F3584"/>
    <w:rsid w:val="009F39E8"/>
    <w:rsid w:val="009F3A2F"/>
    <w:rsid w:val="009F4DD9"/>
    <w:rsid w:val="009F4FE6"/>
    <w:rsid w:val="009F626C"/>
    <w:rsid w:val="009F6A2A"/>
    <w:rsid w:val="00A01894"/>
    <w:rsid w:val="00A01CC6"/>
    <w:rsid w:val="00A025D1"/>
    <w:rsid w:val="00A04082"/>
    <w:rsid w:val="00A047DF"/>
    <w:rsid w:val="00A06FEA"/>
    <w:rsid w:val="00A070A0"/>
    <w:rsid w:val="00A108F0"/>
    <w:rsid w:val="00A14A09"/>
    <w:rsid w:val="00A166EB"/>
    <w:rsid w:val="00A26F11"/>
    <w:rsid w:val="00A27C15"/>
    <w:rsid w:val="00A27CDD"/>
    <w:rsid w:val="00A33958"/>
    <w:rsid w:val="00A376EC"/>
    <w:rsid w:val="00A41B1F"/>
    <w:rsid w:val="00A4276C"/>
    <w:rsid w:val="00A4360B"/>
    <w:rsid w:val="00A4442C"/>
    <w:rsid w:val="00A4511F"/>
    <w:rsid w:val="00A477A4"/>
    <w:rsid w:val="00A50460"/>
    <w:rsid w:val="00A52E3D"/>
    <w:rsid w:val="00A53395"/>
    <w:rsid w:val="00A5350E"/>
    <w:rsid w:val="00A539A3"/>
    <w:rsid w:val="00A57098"/>
    <w:rsid w:val="00A57493"/>
    <w:rsid w:val="00A57BA8"/>
    <w:rsid w:val="00A60AAD"/>
    <w:rsid w:val="00A6397F"/>
    <w:rsid w:val="00A64CFF"/>
    <w:rsid w:val="00A65DA5"/>
    <w:rsid w:val="00A70204"/>
    <w:rsid w:val="00A71366"/>
    <w:rsid w:val="00A71C1C"/>
    <w:rsid w:val="00A72CF8"/>
    <w:rsid w:val="00A73EDB"/>
    <w:rsid w:val="00A7508A"/>
    <w:rsid w:val="00A768D0"/>
    <w:rsid w:val="00A77964"/>
    <w:rsid w:val="00A77E72"/>
    <w:rsid w:val="00A80DAD"/>
    <w:rsid w:val="00A832DC"/>
    <w:rsid w:val="00A83581"/>
    <w:rsid w:val="00A85BC0"/>
    <w:rsid w:val="00A85F64"/>
    <w:rsid w:val="00A86657"/>
    <w:rsid w:val="00A86999"/>
    <w:rsid w:val="00A90958"/>
    <w:rsid w:val="00A919D4"/>
    <w:rsid w:val="00A92779"/>
    <w:rsid w:val="00A930AB"/>
    <w:rsid w:val="00A940D5"/>
    <w:rsid w:val="00A95400"/>
    <w:rsid w:val="00A95CB9"/>
    <w:rsid w:val="00AA29D5"/>
    <w:rsid w:val="00AA2E22"/>
    <w:rsid w:val="00AA5907"/>
    <w:rsid w:val="00AA5B5E"/>
    <w:rsid w:val="00AA5C0D"/>
    <w:rsid w:val="00AA6121"/>
    <w:rsid w:val="00AA6455"/>
    <w:rsid w:val="00AA6B3F"/>
    <w:rsid w:val="00AA7D0A"/>
    <w:rsid w:val="00AB0BB7"/>
    <w:rsid w:val="00AB543A"/>
    <w:rsid w:val="00AB547E"/>
    <w:rsid w:val="00AC04EC"/>
    <w:rsid w:val="00AC12F6"/>
    <w:rsid w:val="00AC17CB"/>
    <w:rsid w:val="00AC2680"/>
    <w:rsid w:val="00AC36C8"/>
    <w:rsid w:val="00AD15CE"/>
    <w:rsid w:val="00AD2007"/>
    <w:rsid w:val="00AD272B"/>
    <w:rsid w:val="00AD3F88"/>
    <w:rsid w:val="00AD646A"/>
    <w:rsid w:val="00AE18C1"/>
    <w:rsid w:val="00AE1F7D"/>
    <w:rsid w:val="00AE43FF"/>
    <w:rsid w:val="00AE5FE5"/>
    <w:rsid w:val="00AE5FF7"/>
    <w:rsid w:val="00AF0BE3"/>
    <w:rsid w:val="00AF1F2A"/>
    <w:rsid w:val="00AF426C"/>
    <w:rsid w:val="00AF5DA0"/>
    <w:rsid w:val="00AF657F"/>
    <w:rsid w:val="00AF6E65"/>
    <w:rsid w:val="00AF754C"/>
    <w:rsid w:val="00AF7690"/>
    <w:rsid w:val="00AF7F3B"/>
    <w:rsid w:val="00B00466"/>
    <w:rsid w:val="00B004D4"/>
    <w:rsid w:val="00B0071A"/>
    <w:rsid w:val="00B00F25"/>
    <w:rsid w:val="00B01C12"/>
    <w:rsid w:val="00B04227"/>
    <w:rsid w:val="00B04710"/>
    <w:rsid w:val="00B04B4B"/>
    <w:rsid w:val="00B063C1"/>
    <w:rsid w:val="00B0651D"/>
    <w:rsid w:val="00B105D0"/>
    <w:rsid w:val="00B116D8"/>
    <w:rsid w:val="00B1293C"/>
    <w:rsid w:val="00B12CCD"/>
    <w:rsid w:val="00B12F82"/>
    <w:rsid w:val="00B14C50"/>
    <w:rsid w:val="00B15BFB"/>
    <w:rsid w:val="00B15E11"/>
    <w:rsid w:val="00B202DD"/>
    <w:rsid w:val="00B21E0D"/>
    <w:rsid w:val="00B23A07"/>
    <w:rsid w:val="00B243A4"/>
    <w:rsid w:val="00B2452C"/>
    <w:rsid w:val="00B24AFC"/>
    <w:rsid w:val="00B24BCC"/>
    <w:rsid w:val="00B268E4"/>
    <w:rsid w:val="00B26C53"/>
    <w:rsid w:val="00B30396"/>
    <w:rsid w:val="00B34FB7"/>
    <w:rsid w:val="00B359CF"/>
    <w:rsid w:val="00B36723"/>
    <w:rsid w:val="00B41822"/>
    <w:rsid w:val="00B445D7"/>
    <w:rsid w:val="00B47423"/>
    <w:rsid w:val="00B50A91"/>
    <w:rsid w:val="00B5119A"/>
    <w:rsid w:val="00B51AFF"/>
    <w:rsid w:val="00B549E8"/>
    <w:rsid w:val="00B5562F"/>
    <w:rsid w:val="00B5733F"/>
    <w:rsid w:val="00B61621"/>
    <w:rsid w:val="00B631AF"/>
    <w:rsid w:val="00B6350B"/>
    <w:rsid w:val="00B63B87"/>
    <w:rsid w:val="00B648E8"/>
    <w:rsid w:val="00B651B6"/>
    <w:rsid w:val="00B65278"/>
    <w:rsid w:val="00B70220"/>
    <w:rsid w:val="00B707AA"/>
    <w:rsid w:val="00B72297"/>
    <w:rsid w:val="00B73AF2"/>
    <w:rsid w:val="00B75127"/>
    <w:rsid w:val="00B7587B"/>
    <w:rsid w:val="00B76683"/>
    <w:rsid w:val="00B77CC2"/>
    <w:rsid w:val="00B80E97"/>
    <w:rsid w:val="00B82AF1"/>
    <w:rsid w:val="00B82D95"/>
    <w:rsid w:val="00B83407"/>
    <w:rsid w:val="00B8356E"/>
    <w:rsid w:val="00B838C5"/>
    <w:rsid w:val="00B8419E"/>
    <w:rsid w:val="00B8485B"/>
    <w:rsid w:val="00B8514E"/>
    <w:rsid w:val="00B854AC"/>
    <w:rsid w:val="00B85527"/>
    <w:rsid w:val="00B85B80"/>
    <w:rsid w:val="00B925AF"/>
    <w:rsid w:val="00B9418F"/>
    <w:rsid w:val="00B94204"/>
    <w:rsid w:val="00B94F93"/>
    <w:rsid w:val="00B95B8C"/>
    <w:rsid w:val="00B9656C"/>
    <w:rsid w:val="00B9777F"/>
    <w:rsid w:val="00BA0F4F"/>
    <w:rsid w:val="00BA218A"/>
    <w:rsid w:val="00BA2871"/>
    <w:rsid w:val="00BA48E9"/>
    <w:rsid w:val="00BA6386"/>
    <w:rsid w:val="00BA6FDB"/>
    <w:rsid w:val="00BA7AA0"/>
    <w:rsid w:val="00BB0518"/>
    <w:rsid w:val="00BB0E01"/>
    <w:rsid w:val="00BB4520"/>
    <w:rsid w:val="00BC1A41"/>
    <w:rsid w:val="00BC1B01"/>
    <w:rsid w:val="00BC271D"/>
    <w:rsid w:val="00BC31B5"/>
    <w:rsid w:val="00BC3365"/>
    <w:rsid w:val="00BC3456"/>
    <w:rsid w:val="00BC4443"/>
    <w:rsid w:val="00BC4C1E"/>
    <w:rsid w:val="00BC56C2"/>
    <w:rsid w:val="00BC7A84"/>
    <w:rsid w:val="00BC7B14"/>
    <w:rsid w:val="00BD04AE"/>
    <w:rsid w:val="00BD0A67"/>
    <w:rsid w:val="00BD0CE5"/>
    <w:rsid w:val="00BD1F3D"/>
    <w:rsid w:val="00BD28A4"/>
    <w:rsid w:val="00BD2968"/>
    <w:rsid w:val="00BD4755"/>
    <w:rsid w:val="00BD55CF"/>
    <w:rsid w:val="00BE0130"/>
    <w:rsid w:val="00BE158A"/>
    <w:rsid w:val="00BF2335"/>
    <w:rsid w:val="00BF2F16"/>
    <w:rsid w:val="00C00BDA"/>
    <w:rsid w:val="00C00FDF"/>
    <w:rsid w:val="00C0185F"/>
    <w:rsid w:val="00C02299"/>
    <w:rsid w:val="00C026BC"/>
    <w:rsid w:val="00C02AD6"/>
    <w:rsid w:val="00C02B97"/>
    <w:rsid w:val="00C03A16"/>
    <w:rsid w:val="00C03FB1"/>
    <w:rsid w:val="00C06DD6"/>
    <w:rsid w:val="00C11245"/>
    <w:rsid w:val="00C11DBF"/>
    <w:rsid w:val="00C13CD3"/>
    <w:rsid w:val="00C14C35"/>
    <w:rsid w:val="00C16EDC"/>
    <w:rsid w:val="00C172DC"/>
    <w:rsid w:val="00C20312"/>
    <w:rsid w:val="00C2267C"/>
    <w:rsid w:val="00C23170"/>
    <w:rsid w:val="00C23A44"/>
    <w:rsid w:val="00C24C8D"/>
    <w:rsid w:val="00C25BA1"/>
    <w:rsid w:val="00C264A3"/>
    <w:rsid w:val="00C27AE5"/>
    <w:rsid w:val="00C302D6"/>
    <w:rsid w:val="00C3296B"/>
    <w:rsid w:val="00C33438"/>
    <w:rsid w:val="00C3666F"/>
    <w:rsid w:val="00C400A5"/>
    <w:rsid w:val="00C4108E"/>
    <w:rsid w:val="00C41ADE"/>
    <w:rsid w:val="00C42224"/>
    <w:rsid w:val="00C45788"/>
    <w:rsid w:val="00C4630F"/>
    <w:rsid w:val="00C46436"/>
    <w:rsid w:val="00C4669A"/>
    <w:rsid w:val="00C466DB"/>
    <w:rsid w:val="00C46991"/>
    <w:rsid w:val="00C47A1D"/>
    <w:rsid w:val="00C501B2"/>
    <w:rsid w:val="00C5186A"/>
    <w:rsid w:val="00C5239B"/>
    <w:rsid w:val="00C54D70"/>
    <w:rsid w:val="00C554C2"/>
    <w:rsid w:val="00C56A2E"/>
    <w:rsid w:val="00C56E52"/>
    <w:rsid w:val="00C577A1"/>
    <w:rsid w:val="00C65743"/>
    <w:rsid w:val="00C67DDA"/>
    <w:rsid w:val="00C72657"/>
    <w:rsid w:val="00C74385"/>
    <w:rsid w:val="00C74AF8"/>
    <w:rsid w:val="00C74B74"/>
    <w:rsid w:val="00C771DE"/>
    <w:rsid w:val="00C7792A"/>
    <w:rsid w:val="00C80ED4"/>
    <w:rsid w:val="00C83B25"/>
    <w:rsid w:val="00C85FFD"/>
    <w:rsid w:val="00C879E6"/>
    <w:rsid w:val="00C90C96"/>
    <w:rsid w:val="00C928B2"/>
    <w:rsid w:val="00C9355A"/>
    <w:rsid w:val="00C951E9"/>
    <w:rsid w:val="00C95951"/>
    <w:rsid w:val="00C96346"/>
    <w:rsid w:val="00C96E3C"/>
    <w:rsid w:val="00C97A49"/>
    <w:rsid w:val="00C97F43"/>
    <w:rsid w:val="00CA0448"/>
    <w:rsid w:val="00CA10BD"/>
    <w:rsid w:val="00CA1BDB"/>
    <w:rsid w:val="00CA3005"/>
    <w:rsid w:val="00CA30E4"/>
    <w:rsid w:val="00CA5A45"/>
    <w:rsid w:val="00CB0246"/>
    <w:rsid w:val="00CB08D6"/>
    <w:rsid w:val="00CB1936"/>
    <w:rsid w:val="00CB29A7"/>
    <w:rsid w:val="00CB3DE8"/>
    <w:rsid w:val="00CB507F"/>
    <w:rsid w:val="00CB6803"/>
    <w:rsid w:val="00CB75BB"/>
    <w:rsid w:val="00CC04C7"/>
    <w:rsid w:val="00CC231B"/>
    <w:rsid w:val="00CC7BE2"/>
    <w:rsid w:val="00CD02B1"/>
    <w:rsid w:val="00CD12D0"/>
    <w:rsid w:val="00CD1C08"/>
    <w:rsid w:val="00CD380D"/>
    <w:rsid w:val="00CD4AE1"/>
    <w:rsid w:val="00CD5D1F"/>
    <w:rsid w:val="00CD60B8"/>
    <w:rsid w:val="00CD7673"/>
    <w:rsid w:val="00CD7E71"/>
    <w:rsid w:val="00CE0EB8"/>
    <w:rsid w:val="00CE2B05"/>
    <w:rsid w:val="00CE33EF"/>
    <w:rsid w:val="00CE4B70"/>
    <w:rsid w:val="00CE5D22"/>
    <w:rsid w:val="00CF1A98"/>
    <w:rsid w:val="00CF21EE"/>
    <w:rsid w:val="00CF4F59"/>
    <w:rsid w:val="00CF6C64"/>
    <w:rsid w:val="00D00206"/>
    <w:rsid w:val="00D00FB7"/>
    <w:rsid w:val="00D0150C"/>
    <w:rsid w:val="00D01811"/>
    <w:rsid w:val="00D01AAD"/>
    <w:rsid w:val="00D01B9D"/>
    <w:rsid w:val="00D02C05"/>
    <w:rsid w:val="00D038AC"/>
    <w:rsid w:val="00D0413A"/>
    <w:rsid w:val="00D0652F"/>
    <w:rsid w:val="00D07C87"/>
    <w:rsid w:val="00D110B6"/>
    <w:rsid w:val="00D120AC"/>
    <w:rsid w:val="00D12DD6"/>
    <w:rsid w:val="00D13B41"/>
    <w:rsid w:val="00D143D1"/>
    <w:rsid w:val="00D15D1F"/>
    <w:rsid w:val="00D15F4F"/>
    <w:rsid w:val="00D174B6"/>
    <w:rsid w:val="00D207D0"/>
    <w:rsid w:val="00D20BB9"/>
    <w:rsid w:val="00D2116C"/>
    <w:rsid w:val="00D22B1F"/>
    <w:rsid w:val="00D23358"/>
    <w:rsid w:val="00D24203"/>
    <w:rsid w:val="00D24DD9"/>
    <w:rsid w:val="00D24F20"/>
    <w:rsid w:val="00D25128"/>
    <w:rsid w:val="00D263B5"/>
    <w:rsid w:val="00D3154D"/>
    <w:rsid w:val="00D32CEE"/>
    <w:rsid w:val="00D3599B"/>
    <w:rsid w:val="00D35C63"/>
    <w:rsid w:val="00D36D83"/>
    <w:rsid w:val="00D37CF0"/>
    <w:rsid w:val="00D41F33"/>
    <w:rsid w:val="00D43D1E"/>
    <w:rsid w:val="00D44F5F"/>
    <w:rsid w:val="00D454D4"/>
    <w:rsid w:val="00D50ECC"/>
    <w:rsid w:val="00D51F67"/>
    <w:rsid w:val="00D51FAB"/>
    <w:rsid w:val="00D543B7"/>
    <w:rsid w:val="00D5485A"/>
    <w:rsid w:val="00D54906"/>
    <w:rsid w:val="00D54CF8"/>
    <w:rsid w:val="00D60678"/>
    <w:rsid w:val="00D60803"/>
    <w:rsid w:val="00D61DC0"/>
    <w:rsid w:val="00D62BFA"/>
    <w:rsid w:val="00D65727"/>
    <w:rsid w:val="00D65978"/>
    <w:rsid w:val="00D66FBF"/>
    <w:rsid w:val="00D677D1"/>
    <w:rsid w:val="00D67DAF"/>
    <w:rsid w:val="00D707EA"/>
    <w:rsid w:val="00D70913"/>
    <w:rsid w:val="00D70D64"/>
    <w:rsid w:val="00D728CF"/>
    <w:rsid w:val="00D73B88"/>
    <w:rsid w:val="00D75028"/>
    <w:rsid w:val="00D772F2"/>
    <w:rsid w:val="00D77AE6"/>
    <w:rsid w:val="00D846BA"/>
    <w:rsid w:val="00D866CE"/>
    <w:rsid w:val="00D869DB"/>
    <w:rsid w:val="00D87594"/>
    <w:rsid w:val="00D90E25"/>
    <w:rsid w:val="00D914BE"/>
    <w:rsid w:val="00D91F29"/>
    <w:rsid w:val="00D95473"/>
    <w:rsid w:val="00D95EF0"/>
    <w:rsid w:val="00D967F4"/>
    <w:rsid w:val="00D96E0E"/>
    <w:rsid w:val="00D97272"/>
    <w:rsid w:val="00D97EBB"/>
    <w:rsid w:val="00DA27E8"/>
    <w:rsid w:val="00DA4267"/>
    <w:rsid w:val="00DA48F7"/>
    <w:rsid w:val="00DA5393"/>
    <w:rsid w:val="00DA5CBC"/>
    <w:rsid w:val="00DA7EFC"/>
    <w:rsid w:val="00DB0E84"/>
    <w:rsid w:val="00DB1CB4"/>
    <w:rsid w:val="00DB4AAF"/>
    <w:rsid w:val="00DB6E20"/>
    <w:rsid w:val="00DC0A83"/>
    <w:rsid w:val="00DC0F50"/>
    <w:rsid w:val="00DC10E8"/>
    <w:rsid w:val="00DC22CD"/>
    <w:rsid w:val="00DC3D8E"/>
    <w:rsid w:val="00DC55AF"/>
    <w:rsid w:val="00DC5BD0"/>
    <w:rsid w:val="00DC6A87"/>
    <w:rsid w:val="00DC70A5"/>
    <w:rsid w:val="00DC766C"/>
    <w:rsid w:val="00DC7793"/>
    <w:rsid w:val="00DD085E"/>
    <w:rsid w:val="00DD21CE"/>
    <w:rsid w:val="00DD429E"/>
    <w:rsid w:val="00DD7EED"/>
    <w:rsid w:val="00DE1A8E"/>
    <w:rsid w:val="00DE2806"/>
    <w:rsid w:val="00DE3246"/>
    <w:rsid w:val="00DE4DBA"/>
    <w:rsid w:val="00DF0B9D"/>
    <w:rsid w:val="00DF1451"/>
    <w:rsid w:val="00DF1E5C"/>
    <w:rsid w:val="00DF2161"/>
    <w:rsid w:val="00DF378B"/>
    <w:rsid w:val="00DF5C4D"/>
    <w:rsid w:val="00DF7068"/>
    <w:rsid w:val="00DF721E"/>
    <w:rsid w:val="00DF78B1"/>
    <w:rsid w:val="00E001C9"/>
    <w:rsid w:val="00E0025B"/>
    <w:rsid w:val="00E014A7"/>
    <w:rsid w:val="00E028BF"/>
    <w:rsid w:val="00E0356E"/>
    <w:rsid w:val="00E036D1"/>
    <w:rsid w:val="00E04851"/>
    <w:rsid w:val="00E07364"/>
    <w:rsid w:val="00E07618"/>
    <w:rsid w:val="00E11C54"/>
    <w:rsid w:val="00E13198"/>
    <w:rsid w:val="00E14077"/>
    <w:rsid w:val="00E16F3D"/>
    <w:rsid w:val="00E20674"/>
    <w:rsid w:val="00E20CBF"/>
    <w:rsid w:val="00E238C3"/>
    <w:rsid w:val="00E24775"/>
    <w:rsid w:val="00E2755A"/>
    <w:rsid w:val="00E27733"/>
    <w:rsid w:val="00E27A49"/>
    <w:rsid w:val="00E3200A"/>
    <w:rsid w:val="00E3440C"/>
    <w:rsid w:val="00E34B59"/>
    <w:rsid w:val="00E350BC"/>
    <w:rsid w:val="00E40FB5"/>
    <w:rsid w:val="00E42803"/>
    <w:rsid w:val="00E43B37"/>
    <w:rsid w:val="00E4425C"/>
    <w:rsid w:val="00E470BA"/>
    <w:rsid w:val="00E47177"/>
    <w:rsid w:val="00E47364"/>
    <w:rsid w:val="00E47F08"/>
    <w:rsid w:val="00E50884"/>
    <w:rsid w:val="00E52204"/>
    <w:rsid w:val="00E52A48"/>
    <w:rsid w:val="00E53274"/>
    <w:rsid w:val="00E54B87"/>
    <w:rsid w:val="00E55F05"/>
    <w:rsid w:val="00E5660C"/>
    <w:rsid w:val="00E577BA"/>
    <w:rsid w:val="00E61288"/>
    <w:rsid w:val="00E612E5"/>
    <w:rsid w:val="00E61740"/>
    <w:rsid w:val="00E623FA"/>
    <w:rsid w:val="00E62F5A"/>
    <w:rsid w:val="00E64748"/>
    <w:rsid w:val="00E6490B"/>
    <w:rsid w:val="00E64DDA"/>
    <w:rsid w:val="00E65F1F"/>
    <w:rsid w:val="00E6779A"/>
    <w:rsid w:val="00E67850"/>
    <w:rsid w:val="00E73BF4"/>
    <w:rsid w:val="00E74453"/>
    <w:rsid w:val="00E74DC0"/>
    <w:rsid w:val="00E8311A"/>
    <w:rsid w:val="00E8461C"/>
    <w:rsid w:val="00E85B2D"/>
    <w:rsid w:val="00E8609B"/>
    <w:rsid w:val="00E90264"/>
    <w:rsid w:val="00E917F6"/>
    <w:rsid w:val="00E92328"/>
    <w:rsid w:val="00E9430F"/>
    <w:rsid w:val="00E977EE"/>
    <w:rsid w:val="00E97F56"/>
    <w:rsid w:val="00EA2A93"/>
    <w:rsid w:val="00EA3A5A"/>
    <w:rsid w:val="00EA3EA9"/>
    <w:rsid w:val="00EA6647"/>
    <w:rsid w:val="00EA78B0"/>
    <w:rsid w:val="00EB1B7B"/>
    <w:rsid w:val="00EB1BFB"/>
    <w:rsid w:val="00EB1EE0"/>
    <w:rsid w:val="00EB401A"/>
    <w:rsid w:val="00EB4E46"/>
    <w:rsid w:val="00EB5297"/>
    <w:rsid w:val="00EB5CD9"/>
    <w:rsid w:val="00EB5E80"/>
    <w:rsid w:val="00EC0D68"/>
    <w:rsid w:val="00EC1EB5"/>
    <w:rsid w:val="00EC380D"/>
    <w:rsid w:val="00EC3C9A"/>
    <w:rsid w:val="00EC4AF6"/>
    <w:rsid w:val="00EC5AEC"/>
    <w:rsid w:val="00ED23D6"/>
    <w:rsid w:val="00ED5431"/>
    <w:rsid w:val="00ED61CE"/>
    <w:rsid w:val="00ED7BF8"/>
    <w:rsid w:val="00EE1007"/>
    <w:rsid w:val="00EE4283"/>
    <w:rsid w:val="00EE45B3"/>
    <w:rsid w:val="00EE4D0D"/>
    <w:rsid w:val="00EE56B2"/>
    <w:rsid w:val="00EE63B2"/>
    <w:rsid w:val="00EE799E"/>
    <w:rsid w:val="00EF1A72"/>
    <w:rsid w:val="00EF76F7"/>
    <w:rsid w:val="00F01F10"/>
    <w:rsid w:val="00F03085"/>
    <w:rsid w:val="00F03D02"/>
    <w:rsid w:val="00F042EA"/>
    <w:rsid w:val="00F044CB"/>
    <w:rsid w:val="00F05070"/>
    <w:rsid w:val="00F06CBB"/>
    <w:rsid w:val="00F116EC"/>
    <w:rsid w:val="00F119F9"/>
    <w:rsid w:val="00F11F92"/>
    <w:rsid w:val="00F13D48"/>
    <w:rsid w:val="00F13DE3"/>
    <w:rsid w:val="00F1646C"/>
    <w:rsid w:val="00F16BA2"/>
    <w:rsid w:val="00F16C69"/>
    <w:rsid w:val="00F16D59"/>
    <w:rsid w:val="00F22548"/>
    <w:rsid w:val="00F23F79"/>
    <w:rsid w:val="00F24031"/>
    <w:rsid w:val="00F2558C"/>
    <w:rsid w:val="00F2573B"/>
    <w:rsid w:val="00F2691F"/>
    <w:rsid w:val="00F2722F"/>
    <w:rsid w:val="00F30D36"/>
    <w:rsid w:val="00F32AB9"/>
    <w:rsid w:val="00F3351A"/>
    <w:rsid w:val="00F340EA"/>
    <w:rsid w:val="00F34BB7"/>
    <w:rsid w:val="00F37AFF"/>
    <w:rsid w:val="00F4181D"/>
    <w:rsid w:val="00F47618"/>
    <w:rsid w:val="00F5075C"/>
    <w:rsid w:val="00F50B24"/>
    <w:rsid w:val="00F50C82"/>
    <w:rsid w:val="00F50E34"/>
    <w:rsid w:val="00F51A98"/>
    <w:rsid w:val="00F51D2B"/>
    <w:rsid w:val="00F52134"/>
    <w:rsid w:val="00F541A3"/>
    <w:rsid w:val="00F54761"/>
    <w:rsid w:val="00F555DB"/>
    <w:rsid w:val="00F5672A"/>
    <w:rsid w:val="00F60FC8"/>
    <w:rsid w:val="00F6135A"/>
    <w:rsid w:val="00F61D39"/>
    <w:rsid w:val="00F62361"/>
    <w:rsid w:val="00F62927"/>
    <w:rsid w:val="00F63798"/>
    <w:rsid w:val="00F645A7"/>
    <w:rsid w:val="00F70AB6"/>
    <w:rsid w:val="00F727C1"/>
    <w:rsid w:val="00F729CD"/>
    <w:rsid w:val="00F755A1"/>
    <w:rsid w:val="00F76C2A"/>
    <w:rsid w:val="00F76CFA"/>
    <w:rsid w:val="00F77297"/>
    <w:rsid w:val="00F81F75"/>
    <w:rsid w:val="00F83F7D"/>
    <w:rsid w:val="00F83FD9"/>
    <w:rsid w:val="00F841FB"/>
    <w:rsid w:val="00F87368"/>
    <w:rsid w:val="00F90536"/>
    <w:rsid w:val="00F926DD"/>
    <w:rsid w:val="00F93CCC"/>
    <w:rsid w:val="00F96827"/>
    <w:rsid w:val="00FA0FE8"/>
    <w:rsid w:val="00FA1123"/>
    <w:rsid w:val="00FA267D"/>
    <w:rsid w:val="00FA2AC0"/>
    <w:rsid w:val="00FA35C8"/>
    <w:rsid w:val="00FA3EAA"/>
    <w:rsid w:val="00FA4095"/>
    <w:rsid w:val="00FA430C"/>
    <w:rsid w:val="00FA6E6E"/>
    <w:rsid w:val="00FA7096"/>
    <w:rsid w:val="00FB0215"/>
    <w:rsid w:val="00FB1B69"/>
    <w:rsid w:val="00FB2CF2"/>
    <w:rsid w:val="00FC1F0F"/>
    <w:rsid w:val="00FC1F75"/>
    <w:rsid w:val="00FC2771"/>
    <w:rsid w:val="00FC314A"/>
    <w:rsid w:val="00FC405F"/>
    <w:rsid w:val="00FC6DB6"/>
    <w:rsid w:val="00FC7C9E"/>
    <w:rsid w:val="00FD36E2"/>
    <w:rsid w:val="00FD443D"/>
    <w:rsid w:val="00FD4CB0"/>
    <w:rsid w:val="00FD4F81"/>
    <w:rsid w:val="00FE044C"/>
    <w:rsid w:val="00FE1551"/>
    <w:rsid w:val="00FE1837"/>
    <w:rsid w:val="00FE2C26"/>
    <w:rsid w:val="00FE326C"/>
    <w:rsid w:val="00FE3876"/>
    <w:rsid w:val="00FE3E37"/>
    <w:rsid w:val="00FE4950"/>
    <w:rsid w:val="00FF04FA"/>
    <w:rsid w:val="00FF28D0"/>
    <w:rsid w:val="00FF507A"/>
    <w:rsid w:val="00FF52C8"/>
    <w:rsid w:val="00FF622C"/>
    <w:rsid w:val="00FF67F0"/>
    <w:rsid w:val="00FF6A83"/>
    <w:rsid w:val="00FF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B3831"/>
  <w15:docId w15:val="{43CECB2C-37F0-409B-8D24-EB35D36A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E00"/>
    <w:pPr>
      <w:spacing w:after="160"/>
    </w:pPr>
    <w:rPr>
      <w:kern w:val="20"/>
    </w:rPr>
  </w:style>
  <w:style w:type="paragraph" w:styleId="1">
    <w:name w:val="heading 1"/>
    <w:basedOn w:val="a"/>
    <w:next w:val="a"/>
    <w:link w:val="1Char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2">
    <w:name w:val="heading 2"/>
    <w:basedOn w:val="a"/>
    <w:link w:val="2Char"/>
    <w:qFormat/>
    <w:rsid w:val="00674D6D"/>
    <w:pPr>
      <w:shd w:val="clear" w:color="002060" w:fill="FFFFFF" w:themeFill="background1"/>
      <w:spacing w:before="100" w:beforeAutospacing="1" w:after="100" w:afterAutospacing="1"/>
      <w:jc w:val="center"/>
      <w:outlineLvl w:val="1"/>
    </w:pPr>
    <w:rPr>
      <w:rFonts w:asciiTheme="majorEastAsia" w:eastAsiaTheme="majorEastAsia" w:hAnsiTheme="majorEastAsia" w:cs="굴림"/>
      <w:b/>
      <w:bCs/>
      <w:color w:val="262B42"/>
      <w:kern w:val="0"/>
      <w:sz w:val="48"/>
      <w:szCs w:val="36"/>
    </w:rPr>
  </w:style>
  <w:style w:type="paragraph" w:styleId="3">
    <w:name w:val="heading 3"/>
    <w:basedOn w:val="a"/>
    <w:link w:val="3Char"/>
    <w:qFormat/>
    <w:rsid w:val="002B3138"/>
    <w:pPr>
      <w:spacing w:before="100" w:beforeAutospacing="1" w:after="100" w:afterAutospacing="1"/>
      <w:outlineLvl w:val="2"/>
    </w:pPr>
    <w:rPr>
      <w:rFonts w:ascii="굴림" w:eastAsia="굴림" w:hAnsi="굴림" w:cs="굴림"/>
      <w:b/>
      <w:bCs/>
      <w:color w:val="auto"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rsid w:val="001A10EA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rsid w:val="00572691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kern w:val="0"/>
      <w:sz w:val="22"/>
      <w:szCs w:val="22"/>
    </w:rPr>
  </w:style>
  <w:style w:type="paragraph" w:styleId="6">
    <w:name w:val="heading 6"/>
    <w:basedOn w:val="a"/>
    <w:next w:val="a"/>
    <w:link w:val="6Char"/>
    <w:rsid w:val="00572691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rsid w:val="00674D6D"/>
    <w:rPr>
      <w:rFonts w:asciiTheme="majorEastAsia" w:eastAsiaTheme="majorEastAsia" w:hAnsiTheme="majorEastAsia" w:cs="굴림"/>
      <w:b/>
      <w:bCs/>
      <w:color w:val="262B42"/>
      <w:sz w:val="48"/>
      <w:szCs w:val="36"/>
      <w:shd w:val="clear" w:color="002060" w:fill="FFFFFF" w:themeFill="background1"/>
    </w:rPr>
  </w:style>
  <w:style w:type="character" w:customStyle="1" w:styleId="3Char">
    <w:name w:val="제목 3 Char"/>
    <w:basedOn w:val="a0"/>
    <w:link w:val="3"/>
    <w:uiPriority w:val="9"/>
    <w:rsid w:val="002B3138"/>
    <w:rPr>
      <w:rFonts w:ascii="굴림" w:eastAsia="굴림" w:hAnsi="굴림" w:cs="굴림"/>
      <w:b/>
      <w:bCs/>
      <w:color w:val="auto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1A10EA"/>
    <w:rPr>
      <w:b/>
      <w:bCs/>
      <w:kern w:val="20"/>
    </w:rPr>
  </w:style>
  <w:style w:type="character" w:customStyle="1" w:styleId="5Char">
    <w:name w:val="제목 5 Char"/>
    <w:basedOn w:val="a0"/>
    <w:link w:val="5"/>
    <w:rsid w:val="00572691"/>
    <w:rPr>
      <w:rFonts w:ascii="Arial" w:hAnsi="Arial" w:cs="Arial"/>
      <w:color w:val="666666"/>
      <w:sz w:val="22"/>
      <w:szCs w:val="22"/>
    </w:rPr>
  </w:style>
  <w:style w:type="character" w:customStyle="1" w:styleId="6Char">
    <w:name w:val="제목 6 Char"/>
    <w:basedOn w:val="a0"/>
    <w:link w:val="6"/>
    <w:rsid w:val="00572691"/>
    <w:rPr>
      <w:rFonts w:ascii="Arial" w:hAnsi="Arial" w:cs="Arial"/>
      <w:i/>
      <w:color w:val="666666"/>
      <w:sz w:val="22"/>
      <w:szCs w:val="22"/>
    </w:rPr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rsid w:val="00E13198"/>
    <w:pPr>
      <w:spacing w:before="0" w:after="0"/>
    </w:pPr>
    <w:rPr>
      <w:sz w:val="16"/>
      <w:szCs w:val="16"/>
    </w:rPr>
  </w:style>
  <w:style w:type="character" w:customStyle="1" w:styleId="Char1">
    <w:name w:val="간격 없음 Char"/>
    <w:basedOn w:val="a0"/>
    <w:link w:val="a5"/>
    <w:uiPriority w:val="1"/>
    <w:rsid w:val="00E13198"/>
    <w:rPr>
      <w:sz w:val="16"/>
      <w:szCs w:val="16"/>
    </w:rPr>
  </w:style>
  <w:style w:type="character" w:styleId="a6">
    <w:name w:val="Strong"/>
    <w:basedOn w:val="a0"/>
    <w:uiPriority w:val="22"/>
    <w:unhideWhenUsed/>
    <w:qFormat/>
    <w:rPr>
      <w:b/>
      <w:bCs/>
    </w:rPr>
  </w:style>
  <w:style w:type="table" w:customStyle="1" w:styleId="a7">
    <w:name w:val="표 눈금"/>
    <w:basedOn w:val="a1"/>
    <w:uiPriority w:val="59"/>
    <w:rsid w:val="00F16D59"/>
    <w:pPr>
      <w:spacing w:before="0" w:after="0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a8">
    <w:name w:val="Title"/>
    <w:basedOn w:val="01"/>
    <w:next w:val="a"/>
    <w:link w:val="Char2"/>
    <w:rsid w:val="00814E00"/>
    <w:pPr>
      <w:ind w:left="100" w:firstLine="155"/>
    </w:pPr>
  </w:style>
  <w:style w:type="paragraph" w:customStyle="1" w:styleId="01">
    <w:name w:val="01_대타이틀"/>
    <w:next w:val="a"/>
    <w:link w:val="01Char"/>
    <w:qFormat/>
    <w:rsid w:val="000948C4"/>
    <w:pPr>
      <w:pBdr>
        <w:left w:val="single" w:sz="48" w:space="0" w:color="00B0F0"/>
      </w:pBdr>
      <w:shd w:val="clear" w:color="auto" w:fill="262B42"/>
      <w:spacing w:before="0" w:after="300" w:line="0" w:lineRule="atLeast"/>
      <w:ind w:leftChars="50" w:left="50" w:firstLineChars="50" w:firstLine="50"/>
      <w:outlineLvl w:val="0"/>
    </w:pPr>
    <w:rPr>
      <w:rFonts w:asciiTheme="minorEastAsia" w:hAnsiTheme="minorEastAsia"/>
      <w:b/>
      <w:color w:val="auto"/>
      <w:spacing w:val="-10"/>
      <w:kern w:val="36"/>
      <w:sz w:val="28"/>
      <w:szCs w:val="32"/>
    </w:rPr>
  </w:style>
  <w:style w:type="character" w:customStyle="1" w:styleId="01Char">
    <w:name w:val="01_대타이틀 Char"/>
    <w:basedOn w:val="a0"/>
    <w:link w:val="01"/>
    <w:rsid w:val="000948C4"/>
    <w:rPr>
      <w:rFonts w:asciiTheme="minorEastAsia" w:hAnsiTheme="minorEastAsia"/>
      <w:b/>
      <w:color w:val="auto"/>
      <w:spacing w:val="-10"/>
      <w:kern w:val="36"/>
      <w:sz w:val="28"/>
      <w:szCs w:val="32"/>
      <w:shd w:val="clear" w:color="auto" w:fill="262B42"/>
    </w:rPr>
  </w:style>
  <w:style w:type="character" w:customStyle="1" w:styleId="Char2">
    <w:name w:val="제목 Char"/>
    <w:basedOn w:val="a0"/>
    <w:link w:val="a8"/>
    <w:uiPriority w:val="10"/>
    <w:rsid w:val="00814E00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paragraph" w:styleId="ac">
    <w:name w:val="List Paragraph"/>
    <w:basedOn w:val="a"/>
    <w:uiPriority w:val="34"/>
    <w:qFormat/>
    <w:rsid w:val="009751A7"/>
    <w:pPr>
      <w:ind w:leftChars="200" w:left="480"/>
    </w:pPr>
  </w:style>
  <w:style w:type="paragraph" w:styleId="ad">
    <w:name w:val="Balloon Text"/>
    <w:basedOn w:val="a"/>
    <w:link w:val="Char4"/>
    <w:uiPriority w:val="99"/>
    <w:semiHidden/>
    <w:unhideWhenUsed/>
    <w:rsid w:val="000D594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0D594D"/>
    <w:rPr>
      <w:rFonts w:asciiTheme="majorHAnsi" w:eastAsiaTheme="majorEastAsia" w:hAnsiTheme="majorHAnsi" w:cstheme="majorBidi"/>
      <w:kern w:val="20"/>
      <w:sz w:val="18"/>
      <w:szCs w:val="18"/>
    </w:rPr>
  </w:style>
  <w:style w:type="table" w:styleId="ae">
    <w:name w:val="Table Grid"/>
    <w:basedOn w:val="a1"/>
    <w:uiPriority w:val="59"/>
    <w:rsid w:val="0046427B"/>
    <w:pPr>
      <w:spacing w:before="0" w:after="0"/>
    </w:pPr>
    <w:rPr>
      <w:color w:val="0D0D0D" w:themeColor="text1" w:themeTint="F2"/>
    </w:rPr>
    <w:tblPr>
      <w:tblBorders>
        <w:top w:val="single" w:sz="4" w:space="0" w:color="2E74B5" w:themeColor="accent5" w:themeShade="BF"/>
        <w:left w:val="single" w:sz="4" w:space="0" w:color="2E74B5" w:themeColor="accent5" w:themeShade="BF"/>
        <w:bottom w:val="single" w:sz="4" w:space="0" w:color="2E74B5" w:themeColor="accent5" w:themeShade="BF"/>
        <w:right w:val="single" w:sz="4" w:space="0" w:color="2E74B5" w:themeColor="accent5" w:themeShade="BF"/>
        <w:insideH w:val="single" w:sz="4" w:space="0" w:color="2E74B5" w:themeColor="accent5" w:themeShade="BF"/>
        <w:insideV w:val="single" w:sz="4" w:space="0" w:color="2E74B5" w:themeColor="accent5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Theme="minorEastAsia" w:eastAsiaTheme="minorEastAsia" w:hAnsiTheme="minorEastAsia" w:cstheme="minorEastAsia"/>
        <w:color w:val="1F3864" w:themeColor="accent1" w:themeShade="80"/>
        <w:sz w:val="20"/>
        <w:szCs w:val="22"/>
      </w:rPr>
      <w:tblPr/>
      <w:tcPr>
        <w:shd w:val="clear" w:color="auto" w:fill="F5F7F9"/>
      </w:tcPr>
    </w:tblStylePr>
  </w:style>
  <w:style w:type="paragraph" w:customStyle="1" w:styleId="12">
    <w:name w:val="12_수행목적"/>
    <w:link w:val="12Char"/>
    <w:qFormat/>
    <w:rsid w:val="009E73A8"/>
    <w:pPr>
      <w:pBdr>
        <w:bottom w:val="single" w:sz="4" w:space="1" w:color="8EAADB" w:themeColor="accent1" w:themeTint="99"/>
      </w:pBdr>
      <w:spacing w:after="200"/>
      <w:ind w:firstLine="102"/>
    </w:pPr>
    <w:rPr>
      <w:rFonts w:asciiTheme="minorEastAsia" w:hAnsiTheme="minorEastAsia" w:cstheme="minorEastAsia"/>
      <w:b/>
      <w:color w:val="auto"/>
      <w:kern w:val="20"/>
      <w:sz w:val="22"/>
      <w:szCs w:val="24"/>
      <w:lang w:val="ko-KR"/>
    </w:rPr>
  </w:style>
  <w:style w:type="character" w:customStyle="1" w:styleId="12Char">
    <w:name w:val="12_수행목적 Char"/>
    <w:basedOn w:val="03Char"/>
    <w:link w:val="12"/>
    <w:rsid w:val="009E73A8"/>
    <w:rPr>
      <w:rFonts w:asciiTheme="minorEastAsia" w:hAnsiTheme="minorEastAsia" w:cstheme="minorEastAsia"/>
      <w:b/>
      <w:color w:val="auto"/>
      <w:kern w:val="20"/>
      <w:sz w:val="22"/>
      <w:szCs w:val="24"/>
      <w:shd w:val="clear" w:color="auto" w:fill="EFF2F5"/>
      <w:lang w:val="ko-KR"/>
    </w:rPr>
  </w:style>
  <w:style w:type="character" w:customStyle="1" w:styleId="03Char">
    <w:name w:val="03_소타이틀 Char"/>
    <w:basedOn w:val="a0"/>
    <w:link w:val="03"/>
    <w:rsid w:val="0034584C"/>
    <w:rPr>
      <w:rFonts w:asciiTheme="minorEastAsia" w:hAnsiTheme="minorEastAsia" w:cstheme="minorEastAsia"/>
      <w:b/>
      <w:color w:val="auto"/>
      <w:kern w:val="20"/>
      <w:szCs w:val="24"/>
      <w:shd w:val="clear" w:color="auto" w:fill="F2F2F2" w:themeFill="background1" w:themeFillShade="F2"/>
      <w:lang w:val="ko-KR"/>
    </w:rPr>
  </w:style>
  <w:style w:type="paragraph" w:customStyle="1" w:styleId="03">
    <w:name w:val="03_소타이틀"/>
    <w:basedOn w:val="a"/>
    <w:link w:val="03Char"/>
    <w:autoRedefine/>
    <w:qFormat/>
    <w:rsid w:val="0034584C"/>
    <w:pPr>
      <w:numPr>
        <w:numId w:val="3"/>
      </w:numPr>
      <w:shd w:val="clear" w:color="auto" w:fill="F2F2F2" w:themeFill="background1" w:themeFillShade="F2"/>
      <w:spacing w:before="160"/>
      <w:outlineLvl w:val="2"/>
    </w:pPr>
    <w:rPr>
      <w:rFonts w:asciiTheme="minorEastAsia" w:hAnsiTheme="minorEastAsia" w:cstheme="minorEastAsia"/>
      <w:b/>
      <w:color w:val="auto"/>
      <w:szCs w:val="24"/>
      <w:lang w:val="ko-KR"/>
    </w:rPr>
  </w:style>
  <w:style w:type="character" w:styleId="af">
    <w:name w:val="Placeholder Text"/>
    <w:basedOn w:val="a0"/>
    <w:uiPriority w:val="99"/>
    <w:semiHidden/>
    <w:rsid w:val="00866CA2"/>
    <w:rPr>
      <w:color w:val="808080"/>
    </w:rPr>
  </w:style>
  <w:style w:type="character" w:styleId="af0">
    <w:name w:val="page number"/>
    <w:basedOn w:val="a0"/>
    <w:uiPriority w:val="99"/>
    <w:unhideWhenUsed/>
    <w:rsid w:val="00FE1837"/>
  </w:style>
  <w:style w:type="paragraph" w:customStyle="1" w:styleId="11">
    <w:name w:val="11_바닥글"/>
    <w:basedOn w:val="a4"/>
    <w:link w:val="11Char"/>
    <w:qFormat/>
    <w:rsid w:val="00D54CF8"/>
    <w:pPr>
      <w:pBdr>
        <w:top w:val="none" w:sz="0" w:space="0" w:color="auto"/>
      </w:pBdr>
      <w:spacing w:before="0"/>
      <w:ind w:right="0"/>
      <w:jc w:val="right"/>
    </w:pPr>
    <w:rPr>
      <w:rFonts w:asciiTheme="minorEastAsia" w:hAnsiTheme="minorEastAsia" w:cstheme="minorEastAsia"/>
      <w:color w:val="404040" w:themeColor="text1" w:themeTint="BF"/>
      <w:sz w:val="18"/>
      <w:lang w:val="ko-KR"/>
    </w:rPr>
  </w:style>
  <w:style w:type="character" w:customStyle="1" w:styleId="11Char">
    <w:name w:val="11_바닥글 Char"/>
    <w:basedOn w:val="Char0"/>
    <w:link w:val="11"/>
    <w:rsid w:val="00D54CF8"/>
    <w:rPr>
      <w:rFonts w:asciiTheme="minorEastAsia" w:hAnsiTheme="minorEastAsia" w:cstheme="minorEastAsia"/>
      <w:color w:val="404040" w:themeColor="text1" w:themeTint="BF"/>
      <w:kern w:val="20"/>
      <w:sz w:val="18"/>
      <w:lang w:val="ko-KR"/>
    </w:rPr>
  </w:style>
  <w:style w:type="paragraph" w:customStyle="1" w:styleId="02">
    <w:name w:val="02_중타이틀"/>
    <w:basedOn w:val="09"/>
    <w:next w:val="a"/>
    <w:link w:val="02Char"/>
    <w:autoRedefine/>
    <w:qFormat/>
    <w:rsid w:val="00AA6B3F"/>
    <w:pPr>
      <w:pBdr>
        <w:left w:val="single" w:sz="36" w:space="0" w:color="002060"/>
      </w:pBdr>
      <w:shd w:val="clear" w:color="auto" w:fill="EFF2F5"/>
      <w:spacing w:beforeLines="80" w:before="192" w:after="0"/>
      <w:ind w:leftChars="150" w:left="300" w:firstLine="200"/>
      <w:outlineLvl w:val="1"/>
    </w:pPr>
    <w:rPr>
      <w:b/>
      <w:color w:val="242424"/>
      <w:sz w:val="40"/>
      <w:szCs w:val="40"/>
    </w:rPr>
  </w:style>
  <w:style w:type="paragraph" w:customStyle="1" w:styleId="09">
    <w:name w:val="09_본문"/>
    <w:basedOn w:val="a"/>
    <w:link w:val="09Char"/>
    <w:autoRedefine/>
    <w:qFormat/>
    <w:rsid w:val="0020567C"/>
    <w:pPr>
      <w:tabs>
        <w:tab w:val="left" w:pos="3555"/>
      </w:tabs>
      <w:spacing w:before="60" w:after="60"/>
    </w:pPr>
    <w:rPr>
      <w:rFonts w:ascii="맑은 고딕" w:eastAsia="맑은 고딕" w:hAnsi="맑은 고딕" w:cstheme="minorEastAsia"/>
      <w:color w:val="000000"/>
    </w:rPr>
  </w:style>
  <w:style w:type="character" w:customStyle="1" w:styleId="09Char">
    <w:name w:val="09_본문 Char"/>
    <w:basedOn w:val="a0"/>
    <w:link w:val="09"/>
    <w:rsid w:val="0020567C"/>
    <w:rPr>
      <w:rFonts w:ascii="맑은 고딕" w:eastAsia="맑은 고딕" w:hAnsi="맑은 고딕" w:cstheme="minorEastAsia"/>
      <w:color w:val="000000"/>
      <w:kern w:val="20"/>
    </w:rPr>
  </w:style>
  <w:style w:type="character" w:customStyle="1" w:styleId="02Char">
    <w:name w:val="02_중타이틀 Char"/>
    <w:basedOn w:val="11Char"/>
    <w:link w:val="02"/>
    <w:rsid w:val="00AA6B3F"/>
    <w:rPr>
      <w:rFonts w:ascii="맑은 고딕" w:eastAsia="맑은 고딕" w:hAnsi="맑은 고딕" w:cstheme="minorEastAsia"/>
      <w:b/>
      <w:color w:val="242424"/>
      <w:kern w:val="20"/>
      <w:sz w:val="40"/>
      <w:szCs w:val="40"/>
      <w:shd w:val="clear" w:color="auto" w:fill="EFF2F5"/>
      <w:lang w:val="ko-KR"/>
    </w:rPr>
  </w:style>
  <w:style w:type="paragraph" w:styleId="TOC">
    <w:name w:val="TOC Heading"/>
    <w:basedOn w:val="1"/>
    <w:next w:val="a"/>
    <w:uiPriority w:val="39"/>
    <w:unhideWhenUsed/>
    <w:qFormat/>
    <w:rsid w:val="00B82D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left="0" w:right="0"/>
      <w:outlineLvl w:val="9"/>
    </w:pPr>
    <w:rPr>
      <w:cap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F1F2A"/>
    <w:pPr>
      <w:spacing w:before="0" w:after="0"/>
      <w:ind w:left="221"/>
    </w:pPr>
    <w:rPr>
      <w:rFonts w:cs="Times New Roman"/>
      <w:color w:val="auto"/>
      <w:kern w:val="0"/>
      <w:szCs w:val="22"/>
    </w:rPr>
  </w:style>
  <w:style w:type="paragraph" w:styleId="13">
    <w:name w:val="toc 1"/>
    <w:basedOn w:val="02"/>
    <w:next w:val="a"/>
    <w:autoRedefine/>
    <w:uiPriority w:val="39"/>
    <w:unhideWhenUsed/>
    <w:rsid w:val="00AF1F2A"/>
    <w:pPr>
      <w:tabs>
        <w:tab w:val="right" w:leader="dot" w:pos="9736"/>
        <w:tab w:val="right" w:pos="11736"/>
      </w:tabs>
      <w:spacing w:after="100" w:line="259" w:lineRule="auto"/>
    </w:pPr>
    <w:rPr>
      <w:rFonts w:cs="Times New Roman"/>
      <w:b w:val="0"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F1F2A"/>
    <w:pPr>
      <w:spacing w:before="0" w:afterLines="40" w:after="40" w:line="259" w:lineRule="auto"/>
      <w:ind w:left="442"/>
    </w:pPr>
    <w:rPr>
      <w:rFonts w:cs="Times New Roman"/>
      <w:color w:val="auto"/>
      <w:kern w:val="0"/>
      <w:szCs w:val="22"/>
    </w:rPr>
  </w:style>
  <w:style w:type="character" w:styleId="af1">
    <w:name w:val="Hyperlink"/>
    <w:basedOn w:val="a0"/>
    <w:uiPriority w:val="99"/>
    <w:unhideWhenUsed/>
    <w:rsid w:val="00A70204"/>
    <w:rPr>
      <w:color w:val="0563C1" w:themeColor="hyperlink"/>
      <w:u w:val="single"/>
    </w:rPr>
  </w:style>
  <w:style w:type="paragraph" w:customStyle="1" w:styleId="00">
    <w:name w:val="00_목차"/>
    <w:basedOn w:val="01"/>
    <w:link w:val="00Char"/>
    <w:qFormat/>
    <w:rsid w:val="00A70204"/>
    <w:pPr>
      <w:outlineLvl w:val="9"/>
    </w:pPr>
  </w:style>
  <w:style w:type="character" w:customStyle="1" w:styleId="00Char">
    <w:name w:val="00_목차 Char"/>
    <w:basedOn w:val="a0"/>
    <w:link w:val="00"/>
    <w:rsid w:val="00A70204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paragraph" w:customStyle="1" w:styleId="04">
    <w:name w:val="04_컬럼이름"/>
    <w:link w:val="04Char"/>
    <w:autoRedefine/>
    <w:qFormat/>
    <w:rsid w:val="004A1513"/>
    <w:pPr>
      <w:spacing w:before="60" w:after="60"/>
      <w:jc w:val="center"/>
    </w:pPr>
    <w:rPr>
      <w:rFonts w:asciiTheme="minorEastAsia" w:hAnsiTheme="minorEastAsia" w:cstheme="minorEastAsia"/>
      <w:color w:val="1F3864" w:themeColor="accent1" w:themeShade="80"/>
      <w:kern w:val="20"/>
    </w:rPr>
  </w:style>
  <w:style w:type="character" w:customStyle="1" w:styleId="04Char">
    <w:name w:val="04_컬럼이름 Char"/>
    <w:basedOn w:val="a0"/>
    <w:link w:val="04"/>
    <w:rsid w:val="004A1513"/>
    <w:rPr>
      <w:rFonts w:asciiTheme="minorEastAsia" w:hAnsiTheme="minorEastAsia" w:cstheme="minorEastAsia"/>
      <w:color w:val="1F3864" w:themeColor="accent1" w:themeShade="80"/>
      <w:kern w:val="20"/>
    </w:rPr>
  </w:style>
  <w:style w:type="paragraph" w:customStyle="1" w:styleId="05">
    <w:name w:val="05_컬럼내용"/>
    <w:link w:val="05Char"/>
    <w:qFormat/>
    <w:rsid w:val="00992D93"/>
    <w:pPr>
      <w:numPr>
        <w:numId w:val="5"/>
      </w:numPr>
      <w:spacing w:before="60" w:after="60" w:line="276" w:lineRule="auto"/>
    </w:pPr>
    <w:rPr>
      <w:rFonts w:asciiTheme="minorEastAsia" w:hAnsiTheme="minorEastAsia" w:cstheme="minorEastAsia"/>
      <w:color w:val="000000" w:themeColor="text1"/>
      <w:kern w:val="20"/>
    </w:rPr>
  </w:style>
  <w:style w:type="character" w:customStyle="1" w:styleId="05Char">
    <w:name w:val="05_컬럼내용 Char"/>
    <w:basedOn w:val="a0"/>
    <w:link w:val="05"/>
    <w:rsid w:val="00992D93"/>
    <w:rPr>
      <w:rFonts w:asciiTheme="minorEastAsia" w:hAnsiTheme="minorEastAsia" w:cstheme="minorEastAsia"/>
      <w:color w:val="000000" w:themeColor="text1"/>
      <w:kern w:val="20"/>
    </w:rPr>
  </w:style>
  <w:style w:type="table" w:customStyle="1" w:styleId="010">
    <w:name w:val="01_기본 표"/>
    <w:basedOn w:val="a1"/>
    <w:uiPriority w:val="99"/>
    <w:rsid w:val="004A3D7A"/>
    <w:pPr>
      <w:spacing w:before="60" w:after="60"/>
    </w:pPr>
    <w:rPr>
      <w:rFonts w:asciiTheme="minorEastAsia" w:hAnsiTheme="minorEastAsia" w:cstheme="minorEastAsia"/>
      <w:color w:val="1F3864" w:themeColor="accent1" w:themeShade="80"/>
    </w:rPr>
    <w:tblPr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EFF2F5"/>
      </w:tcPr>
    </w:tblStylePr>
  </w:style>
  <w:style w:type="table" w:customStyle="1" w:styleId="14">
    <w:name w:val="표 눈금 밝게1"/>
    <w:basedOn w:val="a1"/>
    <w:uiPriority w:val="40"/>
    <w:rsid w:val="00F16D5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2">
    <w:name w:val="Normal (Web)"/>
    <w:basedOn w:val="a"/>
    <w:link w:val="Char5"/>
    <w:uiPriority w:val="99"/>
    <w:semiHidden/>
    <w:unhideWhenUsed/>
    <w:rsid w:val="002B3138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Char5">
    <w:name w:val="일반 (웹) Char"/>
    <w:basedOn w:val="a0"/>
    <w:link w:val="af2"/>
    <w:uiPriority w:val="99"/>
    <w:semiHidden/>
    <w:rsid w:val="00BA7AA0"/>
    <w:rPr>
      <w:rFonts w:ascii="굴림" w:eastAsia="굴림" w:hAnsi="굴림" w:cs="굴림"/>
      <w:color w:val="auto"/>
      <w:sz w:val="24"/>
      <w:szCs w:val="24"/>
    </w:rPr>
  </w:style>
  <w:style w:type="paragraph" w:customStyle="1" w:styleId="06">
    <w:name w:val="06_대단원"/>
    <w:basedOn w:val="09"/>
    <w:link w:val="06Char"/>
    <w:autoRedefine/>
    <w:qFormat/>
    <w:rsid w:val="00897FD9"/>
    <w:pPr>
      <w:ind w:left="125"/>
    </w:pPr>
    <w:rPr>
      <w:b/>
      <w:szCs w:val="24"/>
    </w:rPr>
  </w:style>
  <w:style w:type="character" w:customStyle="1" w:styleId="06Char">
    <w:name w:val="06_대단원 Char"/>
    <w:basedOn w:val="09Char"/>
    <w:link w:val="06"/>
    <w:rsid w:val="00897FD9"/>
    <w:rPr>
      <w:rFonts w:asciiTheme="minorEastAsia" w:eastAsia="맑은 고딕" w:hAnsiTheme="minorEastAsia" w:cstheme="minorEastAsia"/>
      <w:b/>
      <w:color w:val="262626" w:themeColor="text1" w:themeTint="D9"/>
      <w:kern w:val="20"/>
      <w:sz w:val="22"/>
      <w:szCs w:val="24"/>
    </w:rPr>
  </w:style>
  <w:style w:type="paragraph" w:customStyle="1" w:styleId="10">
    <w:name w:val="10_원문자단원"/>
    <w:basedOn w:val="09"/>
    <w:link w:val="10Char"/>
    <w:autoRedefine/>
    <w:qFormat/>
    <w:rsid w:val="00315D83"/>
    <w:pPr>
      <w:numPr>
        <w:numId w:val="1"/>
      </w:numPr>
    </w:pPr>
  </w:style>
  <w:style w:type="character" w:customStyle="1" w:styleId="10Char">
    <w:name w:val="10_원문자단원 Char"/>
    <w:basedOn w:val="09Char"/>
    <w:link w:val="10"/>
    <w:rsid w:val="00315D83"/>
    <w:rPr>
      <w:rFonts w:asciiTheme="minorEastAsia" w:eastAsia="맑은 고딕" w:hAnsiTheme="minorEastAsia" w:cstheme="minorEastAsia"/>
      <w:color w:val="262626" w:themeColor="text1" w:themeTint="D9"/>
      <w:kern w:val="20"/>
    </w:rPr>
  </w:style>
  <w:style w:type="paragraph" w:customStyle="1" w:styleId="07">
    <w:name w:val="07_소단원"/>
    <w:basedOn w:val="09"/>
    <w:link w:val="07Char"/>
    <w:autoRedefine/>
    <w:qFormat/>
    <w:rsid w:val="001E0913"/>
    <w:pPr>
      <w:numPr>
        <w:numId w:val="4"/>
      </w:numPr>
      <w:spacing w:line="276" w:lineRule="auto"/>
    </w:pPr>
    <w:rPr>
      <w:rFonts w:cs="Arial"/>
    </w:rPr>
  </w:style>
  <w:style w:type="character" w:customStyle="1" w:styleId="07Char">
    <w:name w:val="07_소단원 Char"/>
    <w:basedOn w:val="Char5"/>
    <w:link w:val="07"/>
    <w:rsid w:val="001E0913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08">
    <w:name w:val="08_소항목"/>
    <w:basedOn w:val="07"/>
    <w:link w:val="08Char"/>
    <w:qFormat/>
    <w:rsid w:val="00710039"/>
    <w:pPr>
      <w:numPr>
        <w:numId w:val="2"/>
      </w:numPr>
      <w:adjustRightInd w:val="0"/>
      <w:ind w:leftChars="450" w:left="1184" w:rightChars="100" w:right="200" w:hanging="284"/>
    </w:pPr>
  </w:style>
  <w:style w:type="character" w:customStyle="1" w:styleId="08Char">
    <w:name w:val="08_소항목 Char"/>
    <w:basedOn w:val="07Char"/>
    <w:link w:val="08"/>
    <w:rsid w:val="00710039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af3">
    <w:name w:val="지문"/>
    <w:link w:val="Char6"/>
    <w:autoRedefine/>
    <w:qFormat/>
    <w:rsid w:val="00572691"/>
    <w:pPr>
      <w:shd w:val="clear" w:color="auto" w:fill="F2F2F2" w:themeFill="background1" w:themeFillShade="F2"/>
      <w:ind w:left="1021" w:firstLineChars="50" w:firstLine="50"/>
    </w:pPr>
    <w:rPr>
      <w:rFonts w:asciiTheme="minorEastAsia" w:hAnsiTheme="minorEastAsia" w:cs="Arial"/>
      <w:color w:val="000000"/>
      <w:kern w:val="20"/>
    </w:rPr>
  </w:style>
  <w:style w:type="character" w:customStyle="1" w:styleId="Char6">
    <w:name w:val="지문 Char"/>
    <w:basedOn w:val="07Char"/>
    <w:link w:val="af3"/>
    <w:rsid w:val="00572691"/>
    <w:rPr>
      <w:rFonts w:asciiTheme="minorEastAsia" w:eastAsia="굴림" w:hAnsiTheme="minorEastAsia" w:cs="Arial"/>
      <w:color w:val="000000"/>
      <w:kern w:val="20"/>
      <w:sz w:val="24"/>
      <w:szCs w:val="24"/>
      <w:shd w:val="clear" w:color="auto" w:fill="F2F2F2" w:themeFill="background1" w:themeFillShade="F2"/>
    </w:rPr>
  </w:style>
  <w:style w:type="paragraph" w:styleId="af4">
    <w:name w:val="Subtitle"/>
    <w:basedOn w:val="a"/>
    <w:next w:val="a"/>
    <w:link w:val="Char7"/>
    <w:rsid w:val="00572691"/>
    <w:pPr>
      <w:keepNext/>
      <w:keepLines/>
      <w:spacing w:before="0" w:after="320" w:line="276" w:lineRule="auto"/>
      <w:contextualSpacing/>
    </w:pPr>
    <w:rPr>
      <w:rFonts w:ascii="Arial" w:eastAsia="Arial" w:hAnsi="Arial" w:cs="Arial"/>
      <w:color w:val="666666"/>
      <w:kern w:val="0"/>
      <w:sz w:val="30"/>
      <w:szCs w:val="30"/>
    </w:rPr>
  </w:style>
  <w:style w:type="character" w:customStyle="1" w:styleId="Char7">
    <w:name w:val="부제 Char"/>
    <w:basedOn w:val="a0"/>
    <w:link w:val="af4"/>
    <w:rsid w:val="00572691"/>
    <w:rPr>
      <w:rFonts w:ascii="Arial" w:eastAsia="Arial" w:hAnsi="Arial" w:cs="Arial"/>
      <w:color w:val="666666"/>
      <w:sz w:val="30"/>
      <w:szCs w:val="30"/>
    </w:rPr>
  </w:style>
  <w:style w:type="paragraph" w:styleId="af5">
    <w:name w:val="Revision"/>
    <w:hidden/>
    <w:uiPriority w:val="99"/>
    <w:semiHidden/>
    <w:rsid w:val="00FA267D"/>
    <w:pPr>
      <w:spacing w:before="0" w:after="0"/>
    </w:pPr>
    <w:rPr>
      <w:kern w:val="20"/>
    </w:rPr>
  </w:style>
  <w:style w:type="table" w:customStyle="1" w:styleId="15">
    <w:name w:val="스타일1"/>
    <w:basedOn w:val="010"/>
    <w:uiPriority w:val="99"/>
    <w:rsid w:val="0046427B"/>
    <w:pPr>
      <w:spacing w:before="0" w:after="0"/>
    </w:pPr>
    <w:tblPr>
      <w:tblInd w:w="136" w:type="dxa"/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FFFFFF" w:themeFill="background1"/>
      </w:tcPr>
    </w:tblStylePr>
  </w:style>
  <w:style w:type="table" w:customStyle="1" w:styleId="41">
    <w:name w:val="일반 표 41"/>
    <w:basedOn w:val="a1"/>
    <w:uiPriority w:val="44"/>
    <w:rsid w:val="00CD767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6">
    <w:name w:val="확인되지 않은 멘션1"/>
    <w:basedOn w:val="a0"/>
    <w:uiPriority w:val="99"/>
    <w:semiHidden/>
    <w:unhideWhenUsed/>
    <w:rsid w:val="00AA5907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C3296B"/>
    <w:rPr>
      <w:color w:val="954F72" w:themeColor="followedHyperlink"/>
      <w:u w:val="single"/>
    </w:rPr>
  </w:style>
  <w:style w:type="character" w:styleId="af7">
    <w:name w:val="Unresolved Mention"/>
    <w:basedOn w:val="a0"/>
    <w:uiPriority w:val="99"/>
    <w:semiHidden/>
    <w:unhideWhenUsed/>
    <w:rsid w:val="00455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49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yperlink" Target="https://rpatm.tistory.com/40" TargetMode="Externa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digiconfactory.tistory.com/entry/C%EC%96%B8%EC%96%B4-%EB%A7%81%ED%81%AC%EB%93%9C%EB%A6%AC%EC%8A%A4%ED%8A%B8-%EA%B8%B0%EC%B4%88-%EC%B4%9D%EC%A0%95%EB%A6%AC-%EC%82%BD%EC%9E%85-%EC%82%AD%EC%A0%9C-%EC%A0%95%EB%A0%AC-%EA%B2%80%EC%83%89-%EB%A9%94%EB%AA%A8%EB%A6%AC-%EC%99%B8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https://blog.sungmin.dev/34" TargetMode="Externa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zePlan\Documents\&#49324;&#50857;&#51088;%20&#51648;&#51221;%20Office%20&#49436;&#49885;%20&#54028;&#51068;\&#44368;&#50504;%20&#49436;&#49885;2.dotx" TargetMode="External"/></Relationships>
</file>

<file path=word/theme/theme1.xml><?xml version="1.0" encoding="utf-8"?>
<a:theme xmlns:a="http://schemas.openxmlformats.org/drawingml/2006/main" name="Business Set Blu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E1CB5451-A279-409D-B485-943480D1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교안 서식2.dotx</Template>
  <TotalTime>250</TotalTime>
  <Pages>6</Pages>
  <Words>580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기획서 서식</vt:lpstr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기획서 서식</dc:title>
  <dc:subject/>
  <dc:creator>BlazePlan</dc:creator>
  <cp:keywords>기획서</cp:keywords>
  <dc:description/>
  <cp:lastModifiedBy>경수</cp:lastModifiedBy>
  <cp:revision>7</cp:revision>
  <cp:lastPrinted>2020-06-08T02:05:00Z</cp:lastPrinted>
  <dcterms:created xsi:type="dcterms:W3CDTF">2022-04-30T11:15:00Z</dcterms:created>
  <dcterms:modified xsi:type="dcterms:W3CDTF">2022-05-02T05:23:00Z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